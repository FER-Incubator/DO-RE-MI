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3E066" w14:textId="057D40BE" w:rsidR="00BB0DA6" w:rsidRPr="006D00C5" w:rsidRDefault="00512DCE" w:rsidP="009D415A">
      <w:pPr>
        <w:pStyle w:val="Title"/>
        <w:ind w:firstLine="720"/>
        <w:jc w:val="right"/>
        <w:rPr>
          <w:lang w:val="hr-HR"/>
        </w:rPr>
      </w:pPr>
      <w:r>
        <w:rPr>
          <w:lang w:val="hr-HR"/>
        </w:rPr>
        <w:t>DO, RE, MI</w:t>
      </w:r>
    </w:p>
    <w:p w14:paraId="4C74A715" w14:textId="77777777" w:rsidR="00BB0DA6" w:rsidRPr="006D00C5" w:rsidRDefault="00C74132" w:rsidP="00033D01">
      <w:pPr>
        <w:pStyle w:val="Title"/>
        <w:jc w:val="right"/>
        <w:rPr>
          <w:lang w:val="hr-HR"/>
        </w:rPr>
      </w:pPr>
      <w:r>
        <w:rPr>
          <w:lang w:val="hr-HR"/>
        </w:rPr>
        <w:t>Projektna dokumentacija</w:t>
      </w:r>
    </w:p>
    <w:p w14:paraId="323ABE66" w14:textId="77777777" w:rsidR="00BB0DA6" w:rsidRPr="006D00C5" w:rsidRDefault="00BB0DA6" w:rsidP="00033D01">
      <w:pPr>
        <w:pStyle w:val="Title"/>
        <w:jc w:val="right"/>
        <w:rPr>
          <w:lang w:val="hr-HR"/>
        </w:rPr>
      </w:pPr>
    </w:p>
    <w:p w14:paraId="12A72CDE" w14:textId="77777777" w:rsidR="00BB0DA6" w:rsidRPr="006D00C5" w:rsidRDefault="00D431B3" w:rsidP="00033D01">
      <w:pPr>
        <w:pStyle w:val="Title"/>
        <w:jc w:val="right"/>
        <w:rPr>
          <w:sz w:val="28"/>
          <w:lang w:val="hr-HR"/>
        </w:rPr>
      </w:pPr>
      <w:r w:rsidRPr="006D00C5">
        <w:rPr>
          <w:sz w:val="28"/>
          <w:lang w:val="hr-HR"/>
        </w:rPr>
        <w:t>Verzija</w:t>
      </w:r>
      <w:r w:rsidR="00BB0DA6" w:rsidRPr="006D00C5">
        <w:rPr>
          <w:sz w:val="28"/>
          <w:lang w:val="hr-HR"/>
        </w:rPr>
        <w:t xml:space="preserve"> &lt;1.0&gt;</w:t>
      </w:r>
    </w:p>
    <w:p w14:paraId="32710403" w14:textId="77777777" w:rsidR="00DE4D1A" w:rsidRDefault="00DE4D1A" w:rsidP="00033D01">
      <w:pPr>
        <w:pStyle w:val="Title"/>
        <w:rPr>
          <w:sz w:val="28"/>
          <w:lang w:val="hr-HR"/>
        </w:rPr>
        <w:sectPr w:rsidR="00DE4D1A" w:rsidSect="00DE4D1A">
          <w:headerReference w:type="default" r:id="rId8"/>
          <w:footerReference w:type="default" r:id="rId9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4B3A5E1" w14:textId="77777777" w:rsidR="00BB0DA6" w:rsidRPr="006D00C5" w:rsidRDefault="00D431B3" w:rsidP="00033D01">
      <w:pPr>
        <w:pStyle w:val="Title"/>
        <w:rPr>
          <w:lang w:val="hr-HR"/>
        </w:rPr>
      </w:pPr>
      <w:r w:rsidRPr="006D00C5">
        <w:rPr>
          <w:lang w:val="hr-HR"/>
        </w:rPr>
        <w:lastRenderedPageBreak/>
        <w:t>Sadržaj</w:t>
      </w:r>
    </w:p>
    <w:p w14:paraId="6AEF8AD1" w14:textId="71DAEE46" w:rsidR="00C601D9" w:rsidRDefault="00BB0DA6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D00C5">
        <w:rPr>
          <w:lang w:val="hr-HR"/>
        </w:rPr>
        <w:fldChar w:fldCharType="begin"/>
      </w:r>
      <w:r w:rsidRPr="006D00C5">
        <w:rPr>
          <w:lang w:val="hr-HR"/>
        </w:rPr>
        <w:instrText xml:space="preserve"> TOC \o "1-3" </w:instrText>
      </w:r>
      <w:r w:rsidRPr="006D00C5">
        <w:rPr>
          <w:lang w:val="hr-HR"/>
        </w:rPr>
        <w:fldChar w:fldCharType="separate"/>
      </w:r>
      <w:r w:rsidR="00C601D9" w:rsidRPr="00632E2E">
        <w:rPr>
          <w:noProof/>
          <w:lang w:val="hr-HR"/>
        </w:rPr>
        <w:t>1.</w:t>
      </w:r>
      <w:r w:rsidR="00C601D9">
        <w:rPr>
          <w:noProof/>
          <w:sz w:val="24"/>
          <w:szCs w:val="24"/>
        </w:rPr>
        <w:tab/>
      </w:r>
      <w:r w:rsidR="00C601D9" w:rsidRPr="00632E2E">
        <w:rPr>
          <w:noProof/>
          <w:lang w:val="hr-HR"/>
        </w:rPr>
        <w:t>Puni naziv projekta</w:t>
      </w:r>
      <w:r w:rsidR="00C601D9">
        <w:rPr>
          <w:noProof/>
        </w:rPr>
        <w:tab/>
      </w:r>
      <w:r w:rsidR="00C601D9">
        <w:rPr>
          <w:noProof/>
        </w:rPr>
        <w:fldChar w:fldCharType="begin"/>
      </w:r>
      <w:r w:rsidR="00C601D9">
        <w:rPr>
          <w:noProof/>
        </w:rPr>
        <w:instrText xml:space="preserve"> PAGEREF _Toc179182954 \h </w:instrText>
      </w:r>
      <w:r w:rsidR="00C601D9">
        <w:rPr>
          <w:noProof/>
        </w:rPr>
      </w:r>
      <w:r w:rsidR="00C601D9">
        <w:rPr>
          <w:noProof/>
        </w:rPr>
        <w:fldChar w:fldCharType="separate"/>
      </w:r>
      <w:r w:rsidR="00C84835">
        <w:rPr>
          <w:noProof/>
        </w:rPr>
        <w:t>3</w:t>
      </w:r>
      <w:r w:rsidR="00C601D9">
        <w:rPr>
          <w:noProof/>
        </w:rPr>
        <w:fldChar w:fldCharType="end"/>
      </w:r>
    </w:p>
    <w:p w14:paraId="02AD6B37" w14:textId="07C52061"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2.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Skraćeni naziv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_Toc179182955 \h </w:instrText>
      </w:r>
      <w:r>
        <w:rPr>
          <w:noProof/>
        </w:rPr>
      </w:r>
      <w:r>
        <w:rPr>
          <w:noProof/>
        </w:rPr>
        <w:fldChar w:fldCharType="separate"/>
      </w:r>
      <w:r w:rsidR="00C84835">
        <w:rPr>
          <w:noProof/>
        </w:rPr>
        <w:t>3</w:t>
      </w:r>
      <w:r>
        <w:rPr>
          <w:noProof/>
        </w:rPr>
        <w:fldChar w:fldCharType="end"/>
      </w:r>
    </w:p>
    <w:p w14:paraId="51F6D70D" w14:textId="004CF650"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3.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Opis problema/teme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_Toc179182956 \h </w:instrText>
      </w:r>
      <w:r>
        <w:rPr>
          <w:noProof/>
        </w:rPr>
      </w:r>
      <w:r>
        <w:rPr>
          <w:noProof/>
        </w:rPr>
        <w:fldChar w:fldCharType="separate"/>
      </w:r>
      <w:r w:rsidR="00C84835">
        <w:rPr>
          <w:noProof/>
        </w:rPr>
        <w:t>3</w:t>
      </w:r>
      <w:r>
        <w:rPr>
          <w:noProof/>
        </w:rPr>
        <w:fldChar w:fldCharType="end"/>
      </w:r>
    </w:p>
    <w:p w14:paraId="05A4DECD" w14:textId="35C3101E"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4.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Cilj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_Toc179182957 \h </w:instrText>
      </w:r>
      <w:r>
        <w:rPr>
          <w:noProof/>
        </w:rPr>
      </w:r>
      <w:r>
        <w:rPr>
          <w:noProof/>
        </w:rPr>
        <w:fldChar w:fldCharType="separate"/>
      </w:r>
      <w:r w:rsidR="00C84835">
        <w:rPr>
          <w:noProof/>
        </w:rPr>
        <w:t>3</w:t>
      </w:r>
      <w:r>
        <w:rPr>
          <w:noProof/>
        </w:rPr>
        <w:fldChar w:fldCharType="end"/>
      </w:r>
    </w:p>
    <w:p w14:paraId="2104171F" w14:textId="2A670463"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5.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Voditelj studentskog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_Toc179182958 \h </w:instrText>
      </w:r>
      <w:r>
        <w:rPr>
          <w:noProof/>
        </w:rPr>
      </w:r>
      <w:r>
        <w:rPr>
          <w:noProof/>
        </w:rPr>
        <w:fldChar w:fldCharType="separate"/>
      </w:r>
      <w:r w:rsidR="00C84835">
        <w:rPr>
          <w:noProof/>
        </w:rPr>
        <w:t>3</w:t>
      </w:r>
      <w:r>
        <w:rPr>
          <w:noProof/>
        </w:rPr>
        <w:fldChar w:fldCharType="end"/>
      </w:r>
    </w:p>
    <w:p w14:paraId="34F7C007" w14:textId="64DC6993"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6.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Rezultat(i)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_Toc179182959 \h </w:instrText>
      </w:r>
      <w:r>
        <w:rPr>
          <w:noProof/>
        </w:rPr>
      </w:r>
      <w:r>
        <w:rPr>
          <w:noProof/>
        </w:rPr>
        <w:fldChar w:fldCharType="separate"/>
      </w:r>
      <w:r w:rsidR="00C84835">
        <w:rPr>
          <w:noProof/>
        </w:rPr>
        <w:t>3</w:t>
      </w:r>
      <w:r>
        <w:rPr>
          <w:noProof/>
        </w:rPr>
        <w:fldChar w:fldCharType="end"/>
      </w:r>
    </w:p>
    <w:p w14:paraId="1F8E9620" w14:textId="69CBDB61"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7.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Slični projekti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_Toc179182960 \h </w:instrText>
      </w:r>
      <w:r>
        <w:rPr>
          <w:noProof/>
        </w:rPr>
      </w:r>
      <w:r>
        <w:rPr>
          <w:noProof/>
        </w:rPr>
        <w:fldChar w:fldCharType="separate"/>
      </w:r>
      <w:r w:rsidR="00C84835">
        <w:rPr>
          <w:noProof/>
        </w:rPr>
        <w:t>4</w:t>
      </w:r>
      <w:r>
        <w:rPr>
          <w:noProof/>
        </w:rPr>
        <w:fldChar w:fldCharType="end"/>
      </w:r>
    </w:p>
    <w:p w14:paraId="3C220B56" w14:textId="7C083436"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8.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_Toc179182961 \h </w:instrText>
      </w:r>
      <w:r>
        <w:rPr>
          <w:noProof/>
        </w:rPr>
      </w:r>
      <w:r>
        <w:rPr>
          <w:noProof/>
        </w:rPr>
        <w:fldChar w:fldCharType="separate"/>
      </w:r>
      <w:r w:rsidR="00C84835">
        <w:rPr>
          <w:noProof/>
        </w:rPr>
        <w:t>4</w:t>
      </w:r>
      <w:r>
        <w:rPr>
          <w:noProof/>
        </w:rPr>
        <w:fldChar w:fldCharType="end"/>
      </w:r>
    </w:p>
    <w:p w14:paraId="0119C78D" w14:textId="4CA4E09C"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9.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Glavni rizici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_Toc179182962 \h </w:instrText>
      </w:r>
      <w:r>
        <w:rPr>
          <w:noProof/>
        </w:rPr>
      </w:r>
      <w:r>
        <w:rPr>
          <w:noProof/>
        </w:rPr>
        <w:fldChar w:fldCharType="separate"/>
      </w:r>
      <w:r w:rsidR="00C84835">
        <w:rPr>
          <w:noProof/>
        </w:rPr>
        <w:t>4</w:t>
      </w:r>
      <w:r>
        <w:rPr>
          <w:noProof/>
        </w:rPr>
        <w:fldChar w:fldCharType="end"/>
      </w:r>
    </w:p>
    <w:p w14:paraId="55090F83" w14:textId="5EF5C28B" w:rsidR="00C601D9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10.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Smanjivanje rizika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_Toc179182963 \h </w:instrText>
      </w:r>
      <w:r>
        <w:rPr>
          <w:noProof/>
        </w:rPr>
      </w:r>
      <w:r>
        <w:rPr>
          <w:noProof/>
        </w:rPr>
        <w:fldChar w:fldCharType="separate"/>
      </w:r>
      <w:r w:rsidR="00C84835">
        <w:rPr>
          <w:noProof/>
        </w:rPr>
        <w:t>4</w:t>
      </w:r>
      <w:r>
        <w:rPr>
          <w:noProof/>
        </w:rPr>
        <w:fldChar w:fldCharType="end"/>
      </w:r>
    </w:p>
    <w:p w14:paraId="57A503A2" w14:textId="37920C4A" w:rsidR="00C601D9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11.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Glavne faze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_Toc179182964 \h </w:instrText>
      </w:r>
      <w:r>
        <w:rPr>
          <w:noProof/>
        </w:rPr>
      </w:r>
      <w:r>
        <w:rPr>
          <w:noProof/>
        </w:rPr>
        <w:fldChar w:fldCharType="separate"/>
      </w:r>
      <w:r w:rsidR="00C84835">
        <w:rPr>
          <w:noProof/>
        </w:rPr>
        <w:t>5</w:t>
      </w:r>
      <w:r>
        <w:rPr>
          <w:noProof/>
        </w:rPr>
        <w:fldChar w:fldCharType="end"/>
      </w:r>
    </w:p>
    <w:p w14:paraId="70894A7F" w14:textId="66B20185" w:rsidR="00C601D9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12.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 xml:space="preserve">Struktura raspodijeljenog posla (engl. </w:t>
      </w:r>
      <w:r w:rsidRPr="00632E2E">
        <w:rPr>
          <w:i/>
          <w:noProof/>
          <w:lang w:val="hr-HR"/>
        </w:rPr>
        <w:t>Work Breakdown Structure</w:t>
      </w:r>
      <w:r w:rsidRPr="00632E2E">
        <w:rPr>
          <w:noProof/>
          <w:lang w:val="hr-HR"/>
        </w:rPr>
        <w:t xml:space="preserve"> - WBS)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_Toc179182965 \h </w:instrText>
      </w:r>
      <w:r>
        <w:rPr>
          <w:noProof/>
        </w:rPr>
      </w:r>
      <w:r>
        <w:rPr>
          <w:noProof/>
        </w:rPr>
        <w:fldChar w:fldCharType="separate"/>
      </w:r>
      <w:r w:rsidR="00C84835">
        <w:rPr>
          <w:noProof/>
        </w:rPr>
        <w:t>6</w:t>
      </w:r>
      <w:r>
        <w:rPr>
          <w:noProof/>
        </w:rPr>
        <w:fldChar w:fldCharType="end"/>
      </w:r>
    </w:p>
    <w:p w14:paraId="5DFBD283" w14:textId="1FD7B972" w:rsidR="00C601D9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13.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Kontrolne točke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_Toc179182966 \h </w:instrText>
      </w:r>
      <w:r>
        <w:rPr>
          <w:noProof/>
        </w:rPr>
      </w:r>
      <w:r>
        <w:rPr>
          <w:noProof/>
        </w:rPr>
        <w:fldChar w:fldCharType="separate"/>
      </w:r>
      <w:r w:rsidR="00C84835">
        <w:rPr>
          <w:noProof/>
        </w:rPr>
        <w:t>7</w:t>
      </w:r>
      <w:r>
        <w:rPr>
          <w:noProof/>
        </w:rPr>
        <w:fldChar w:fldCharType="end"/>
      </w:r>
    </w:p>
    <w:p w14:paraId="20C7C67B" w14:textId="2EC5018C" w:rsidR="00C601D9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14.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Gantogram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_Toc179182967 \h </w:instrText>
      </w:r>
      <w:r>
        <w:rPr>
          <w:noProof/>
        </w:rPr>
      </w:r>
      <w:r>
        <w:rPr>
          <w:noProof/>
        </w:rPr>
        <w:fldChar w:fldCharType="separate"/>
      </w:r>
      <w:r w:rsidR="00C84835">
        <w:rPr>
          <w:noProof/>
        </w:rPr>
        <w:t>7</w:t>
      </w:r>
      <w:r>
        <w:rPr>
          <w:noProof/>
        </w:rPr>
        <w:fldChar w:fldCharType="end"/>
      </w:r>
    </w:p>
    <w:p w14:paraId="2B161CD3" w14:textId="660C696C" w:rsidR="00C601D9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15.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Zapisnici sastanaka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_Toc179182968 \h </w:instrText>
      </w:r>
      <w:r>
        <w:rPr>
          <w:noProof/>
        </w:rPr>
      </w:r>
      <w:r>
        <w:rPr>
          <w:noProof/>
        </w:rPr>
        <w:fldChar w:fldCharType="separate"/>
      </w:r>
      <w:r w:rsidR="00C84835">
        <w:rPr>
          <w:noProof/>
        </w:rPr>
        <w:t>8</w:t>
      </w:r>
      <w:r>
        <w:rPr>
          <w:noProof/>
        </w:rPr>
        <w:fldChar w:fldCharType="end"/>
      </w:r>
    </w:p>
    <w:p w14:paraId="7933E6B9" w14:textId="77777777" w:rsidR="00CD3768" w:rsidRDefault="00BB0DA6" w:rsidP="00033D01">
      <w:pPr>
        <w:pStyle w:val="Title"/>
        <w:rPr>
          <w:lang w:val="hr-HR"/>
        </w:rPr>
      </w:pPr>
      <w:r w:rsidRPr="006D00C5">
        <w:rPr>
          <w:lang w:val="hr-HR"/>
        </w:rPr>
        <w:fldChar w:fldCharType="end"/>
      </w:r>
    </w:p>
    <w:p w14:paraId="1A58688B" w14:textId="4CAF6B2C" w:rsidR="00CD3768" w:rsidRDefault="00CD3768" w:rsidP="00CD3768">
      <w:pPr>
        <w:pStyle w:val="Title"/>
        <w:tabs>
          <w:tab w:val="left" w:pos="456"/>
        </w:tabs>
        <w:jc w:val="left"/>
        <w:rPr>
          <w:lang w:val="hr-HR"/>
        </w:rPr>
      </w:pPr>
      <w:r>
        <w:rPr>
          <w:lang w:val="hr-HR"/>
        </w:rPr>
        <w:tab/>
      </w:r>
    </w:p>
    <w:p w14:paraId="0A5C90B7" w14:textId="572750ED" w:rsidR="00BB0DA6" w:rsidRPr="006D00C5" w:rsidRDefault="00BB0DA6" w:rsidP="00033D01">
      <w:pPr>
        <w:pStyle w:val="Title"/>
        <w:rPr>
          <w:lang w:val="hr-HR"/>
        </w:rPr>
      </w:pPr>
      <w:r w:rsidRPr="00CD3768">
        <w:rPr>
          <w:lang w:val="hr-HR"/>
        </w:rPr>
        <w:br w:type="page"/>
      </w:r>
      <w:r w:rsidR="006E238A" w:rsidRPr="006D00C5">
        <w:rPr>
          <w:lang w:val="hr-HR"/>
        </w:rPr>
        <w:lastRenderedPageBreak/>
        <w:t xml:space="preserve">Prijedlog </w:t>
      </w:r>
      <w:r w:rsidR="00C74132">
        <w:rPr>
          <w:lang w:val="hr-HR"/>
        </w:rPr>
        <w:t xml:space="preserve">i plan </w:t>
      </w:r>
      <w:r w:rsidR="006E238A" w:rsidRPr="006D00C5">
        <w:rPr>
          <w:lang w:val="hr-HR"/>
        </w:rPr>
        <w:t>projekta</w:t>
      </w:r>
    </w:p>
    <w:p w14:paraId="2508D5E1" w14:textId="50F000B8" w:rsidR="00BB0DA6" w:rsidRPr="006D00C5" w:rsidRDefault="006E238A" w:rsidP="006D00C5">
      <w:pPr>
        <w:pStyle w:val="Heading1"/>
        <w:rPr>
          <w:lang w:val="hr-HR"/>
        </w:rPr>
      </w:pPr>
      <w:bookmarkStart w:id="0" w:name="_Toc179182954"/>
      <w:r w:rsidRPr="006D00C5">
        <w:rPr>
          <w:lang w:val="hr-HR"/>
        </w:rPr>
        <w:t>Puni naziv projekta</w:t>
      </w:r>
      <w:bookmarkEnd w:id="0"/>
    </w:p>
    <w:p w14:paraId="35B81E57" w14:textId="34AA58E2" w:rsidR="00512DCE" w:rsidRPr="00512DCE" w:rsidRDefault="00512DCE" w:rsidP="00B36CAA">
      <w:pPr>
        <w:pStyle w:val="BodyText"/>
        <w:jc w:val="both"/>
        <w:rPr>
          <w:lang w:val="hr-HR"/>
        </w:rPr>
      </w:pPr>
      <w:r>
        <w:rPr>
          <w:lang w:val="hr-HR"/>
        </w:rPr>
        <w:t>Interaktivna i edukativna glazbena web aplikacija „DO, RE, MI“ namijenjena djeci</w:t>
      </w:r>
    </w:p>
    <w:p w14:paraId="64C1B79B" w14:textId="77777777" w:rsidR="00C601D9" w:rsidRPr="00C601D9" w:rsidRDefault="00C601D9" w:rsidP="00C601D9">
      <w:pPr>
        <w:pStyle w:val="BodyText"/>
        <w:rPr>
          <w:lang w:val="hr-HR"/>
        </w:rPr>
      </w:pPr>
    </w:p>
    <w:p w14:paraId="76AD9C1B" w14:textId="77777777" w:rsidR="00BB0DA6" w:rsidRPr="006D00C5" w:rsidRDefault="00F96AD6" w:rsidP="006D00C5">
      <w:pPr>
        <w:pStyle w:val="Heading1"/>
        <w:rPr>
          <w:lang w:val="hr-HR"/>
        </w:rPr>
      </w:pPr>
      <w:bookmarkStart w:id="1" w:name="_Toc179182955"/>
      <w:r w:rsidRPr="006D00C5">
        <w:rPr>
          <w:lang w:val="hr-HR"/>
        </w:rPr>
        <w:t>Skraćeni naziv projekta</w:t>
      </w:r>
      <w:bookmarkEnd w:id="1"/>
    </w:p>
    <w:p w14:paraId="306372B4" w14:textId="5DA4C04C" w:rsidR="00512DCE" w:rsidRPr="00512DCE" w:rsidRDefault="00512DCE" w:rsidP="00B36CAA">
      <w:pPr>
        <w:pStyle w:val="BodyText"/>
        <w:jc w:val="both"/>
        <w:rPr>
          <w:lang w:val="hr-HR"/>
        </w:rPr>
      </w:pPr>
      <w:r>
        <w:rPr>
          <w:lang w:val="hr-HR"/>
        </w:rPr>
        <w:t xml:space="preserve">„DO, RE, MI“ </w:t>
      </w:r>
      <w:r w:rsidR="00DD006A">
        <w:rPr>
          <w:lang w:val="hr-HR"/>
        </w:rPr>
        <w:t>glazbena web aplikacija</w:t>
      </w:r>
    </w:p>
    <w:p w14:paraId="37B88EDF" w14:textId="77777777" w:rsidR="00C601D9" w:rsidRPr="00C601D9" w:rsidRDefault="00C601D9" w:rsidP="00C601D9">
      <w:pPr>
        <w:pStyle w:val="BodyText"/>
        <w:rPr>
          <w:lang w:val="hr-HR"/>
        </w:rPr>
      </w:pPr>
    </w:p>
    <w:p w14:paraId="3E4DCA5E" w14:textId="77777777" w:rsidR="004D0BEF" w:rsidRPr="006D00C5" w:rsidRDefault="004D0BEF" w:rsidP="006D00C5">
      <w:pPr>
        <w:pStyle w:val="Heading1"/>
        <w:rPr>
          <w:lang w:val="hr-HR"/>
        </w:rPr>
      </w:pPr>
      <w:bookmarkStart w:id="2" w:name="_Toc179182956"/>
      <w:r w:rsidRPr="006D00C5">
        <w:rPr>
          <w:lang w:val="hr-HR"/>
        </w:rPr>
        <w:t>Opis problema/teme projekta</w:t>
      </w:r>
      <w:bookmarkEnd w:id="2"/>
    </w:p>
    <w:p w14:paraId="767EFAA4" w14:textId="065C472B" w:rsidR="00DD006A" w:rsidRPr="00DD006A" w:rsidRDefault="00DD006A" w:rsidP="00B36CAA">
      <w:pPr>
        <w:pStyle w:val="BodyText"/>
        <w:jc w:val="both"/>
        <w:rPr>
          <w:lang w:val="hr-HR"/>
        </w:rPr>
      </w:pPr>
      <w:r>
        <w:rPr>
          <w:lang w:val="hr-HR"/>
        </w:rPr>
        <w:t>Glazba je svuda oko nas. Ona nas zove na ples i zabavu.</w:t>
      </w:r>
      <w:r w:rsidR="005E6633">
        <w:rPr>
          <w:lang w:val="hr-HR"/>
        </w:rPr>
        <w:t xml:space="preserve"> Svi uživamo u razigranim zvucima glazbe, ali ne znamo puno o njoj. Djeca su već u ranoj dobi aktivni slušači. Zvuk glazbe i</w:t>
      </w:r>
      <w:r w:rsidR="00FA082B">
        <w:rPr>
          <w:lang w:val="hr-HR"/>
        </w:rPr>
        <w:t>m</w:t>
      </w:r>
      <w:r w:rsidR="005E6633">
        <w:rPr>
          <w:lang w:val="hr-HR"/>
        </w:rPr>
        <w:t xml:space="preserve"> privlači pažnju i čini ih sretnima. </w:t>
      </w:r>
      <w:r w:rsidR="00DC47AC">
        <w:rPr>
          <w:lang w:val="hr-HR"/>
        </w:rPr>
        <w:t xml:space="preserve">Želja našeg tima je </w:t>
      </w:r>
      <w:r w:rsidR="00FA082B">
        <w:rPr>
          <w:lang w:val="hr-HR"/>
        </w:rPr>
        <w:t>pomoći djeci da upoznaju čudesan svijet glazbe</w:t>
      </w:r>
      <w:r w:rsidR="00DC47AC">
        <w:rPr>
          <w:lang w:val="hr-HR"/>
        </w:rPr>
        <w:t xml:space="preserve"> u njenom punom izdanju.</w:t>
      </w:r>
      <w:r w:rsidR="00FA082B">
        <w:rPr>
          <w:lang w:val="hr-HR"/>
        </w:rPr>
        <w:t xml:space="preserve"> </w:t>
      </w:r>
      <w:r w:rsidR="00DC47AC">
        <w:rPr>
          <w:lang w:val="hr-HR"/>
        </w:rPr>
        <w:t>Stoga smo odlučili</w:t>
      </w:r>
      <w:r w:rsidR="00FA082B">
        <w:rPr>
          <w:lang w:val="hr-HR"/>
        </w:rPr>
        <w:t xml:space="preserve"> izraditi</w:t>
      </w:r>
      <w:r w:rsidR="00DC47AC">
        <w:rPr>
          <w:lang w:val="hr-HR"/>
        </w:rPr>
        <w:t xml:space="preserve"> </w:t>
      </w:r>
      <w:r w:rsidR="00FA082B">
        <w:rPr>
          <w:lang w:val="hr-HR"/>
        </w:rPr>
        <w:t xml:space="preserve">interaktivnu </w:t>
      </w:r>
      <w:r w:rsidR="00DC47AC">
        <w:rPr>
          <w:lang w:val="hr-HR"/>
        </w:rPr>
        <w:t xml:space="preserve">i edukativnu </w:t>
      </w:r>
      <w:r w:rsidR="00FA082B">
        <w:rPr>
          <w:lang w:val="hr-HR"/>
        </w:rPr>
        <w:t>web aplikaciju</w:t>
      </w:r>
      <w:r w:rsidR="00DC47AC">
        <w:rPr>
          <w:lang w:val="hr-HR"/>
        </w:rPr>
        <w:t>. Web aplikacija</w:t>
      </w:r>
      <w:r w:rsidR="00FA082B">
        <w:rPr>
          <w:lang w:val="hr-HR"/>
        </w:rPr>
        <w:t xml:space="preserve"> će kroz brojne </w:t>
      </w:r>
      <w:r w:rsidR="00B36CAA">
        <w:rPr>
          <w:lang w:val="hr-HR"/>
        </w:rPr>
        <w:t>slikovne</w:t>
      </w:r>
      <w:r w:rsidR="00FA082B">
        <w:rPr>
          <w:lang w:val="hr-HR"/>
        </w:rPr>
        <w:t xml:space="preserve"> i </w:t>
      </w:r>
      <w:r w:rsidR="00B36CAA">
        <w:rPr>
          <w:lang w:val="hr-HR"/>
        </w:rPr>
        <w:t>zvukovne</w:t>
      </w:r>
      <w:r w:rsidR="00FA082B">
        <w:rPr>
          <w:lang w:val="hr-HR"/>
        </w:rPr>
        <w:t xml:space="preserve"> efekte </w:t>
      </w:r>
      <w:r w:rsidR="00DC47AC">
        <w:rPr>
          <w:lang w:val="hr-HR"/>
        </w:rPr>
        <w:t xml:space="preserve">naučiti djecu kako glazba nastaje, tko su dionici tog procesa te koji se instrumente i alati koriste u njenom ostvarenju. </w:t>
      </w:r>
      <w:r w:rsidR="00B36CAA">
        <w:rPr>
          <w:lang w:val="hr-HR"/>
        </w:rPr>
        <w:t xml:space="preserve">Pri izradi ćemo koristiti i implementirati sadržaj koji je razumljiv djeci, </w:t>
      </w:r>
      <w:r w:rsidR="00A876F6">
        <w:rPr>
          <w:lang w:val="hr-HR"/>
        </w:rPr>
        <w:t xml:space="preserve">tj. </w:t>
      </w:r>
      <w:r w:rsidR="00B36CAA">
        <w:rPr>
          <w:lang w:val="hr-HR"/>
        </w:rPr>
        <w:t>njihovom uzrastu.</w:t>
      </w:r>
    </w:p>
    <w:p w14:paraId="01AB5419" w14:textId="77777777" w:rsidR="00C601D9" w:rsidRPr="00C601D9" w:rsidRDefault="00C601D9" w:rsidP="00C601D9">
      <w:pPr>
        <w:pStyle w:val="BodyText"/>
        <w:rPr>
          <w:lang w:val="hr-HR"/>
        </w:rPr>
      </w:pPr>
    </w:p>
    <w:p w14:paraId="24C5E540" w14:textId="77777777" w:rsidR="00BB0DA6" w:rsidRPr="006D00C5" w:rsidRDefault="00F96AD6" w:rsidP="006D00C5">
      <w:pPr>
        <w:pStyle w:val="Heading1"/>
        <w:rPr>
          <w:lang w:val="hr-HR"/>
        </w:rPr>
      </w:pPr>
      <w:bookmarkStart w:id="3" w:name="_Toc179182957"/>
      <w:r w:rsidRPr="006D00C5">
        <w:rPr>
          <w:lang w:val="hr-HR"/>
        </w:rPr>
        <w:t>Cilj projekta</w:t>
      </w:r>
      <w:bookmarkEnd w:id="3"/>
    </w:p>
    <w:p w14:paraId="55A9D19F" w14:textId="6E4A3E16" w:rsidR="00B36CAA" w:rsidRPr="00B36CAA" w:rsidRDefault="00B36CAA" w:rsidP="00F53255">
      <w:pPr>
        <w:pStyle w:val="BodyText"/>
        <w:jc w:val="both"/>
        <w:rPr>
          <w:lang w:val="hr-HR"/>
        </w:rPr>
      </w:pPr>
      <w:r>
        <w:rPr>
          <w:lang w:val="hr-HR"/>
        </w:rPr>
        <w:t>Cilj projekta je izraditi web aplikaciju „DO, RE, MI“ namijenjenu djeci svih uzrasta</w:t>
      </w:r>
      <w:r w:rsidR="00504D4A">
        <w:rPr>
          <w:lang w:val="hr-HR"/>
        </w:rPr>
        <w:t>,</w:t>
      </w:r>
      <w:r>
        <w:rPr>
          <w:lang w:val="hr-HR"/>
        </w:rPr>
        <w:t xml:space="preserve"> koja će biti bogata interaktivnim i edukativnim sadržajem. Web aplikaciju ćemo nastojati prilagoditi tako da bude jednostavna za korištenje i vizualno privlačna za djecu. U implementaciji sadržaja koristiti ćemo vizualne i auditivne zapise </w:t>
      </w:r>
      <w:r w:rsidR="00504D4A">
        <w:rPr>
          <w:lang w:val="hr-HR"/>
        </w:rPr>
        <w:t xml:space="preserve">te brojne interaktivnosti. Zamišljeno trajanje projekta je </w:t>
      </w:r>
      <w:r w:rsidR="00994223">
        <w:rPr>
          <w:lang w:val="hr-HR"/>
        </w:rPr>
        <w:t>2</w:t>
      </w:r>
      <w:r w:rsidR="00504D4A">
        <w:rPr>
          <w:lang w:val="hr-HR"/>
        </w:rPr>
        <w:t xml:space="preserve"> mjeseca.</w:t>
      </w:r>
    </w:p>
    <w:p w14:paraId="1A72406A" w14:textId="77777777" w:rsidR="00C601D9" w:rsidRPr="00C601D9" w:rsidRDefault="00C601D9" w:rsidP="00C601D9">
      <w:pPr>
        <w:pStyle w:val="BodyText"/>
        <w:rPr>
          <w:lang w:val="hr-HR"/>
        </w:rPr>
      </w:pPr>
    </w:p>
    <w:p w14:paraId="2C1DDDDA" w14:textId="77777777" w:rsidR="00A722D2" w:rsidRPr="006D00C5" w:rsidRDefault="00FC64FB" w:rsidP="006D00C5">
      <w:pPr>
        <w:pStyle w:val="Heading1"/>
        <w:rPr>
          <w:lang w:val="hr-HR"/>
        </w:rPr>
      </w:pPr>
      <w:bookmarkStart w:id="4" w:name="_Toc179182958"/>
      <w:r>
        <w:rPr>
          <w:lang w:val="hr-HR"/>
        </w:rPr>
        <w:t>Voditelj studentskog tima</w:t>
      </w:r>
      <w:bookmarkEnd w:id="4"/>
    </w:p>
    <w:p w14:paraId="4893A12F" w14:textId="18BB1228" w:rsidR="00504D4A" w:rsidRPr="00504D4A" w:rsidRDefault="00504D4A" w:rsidP="00504D4A">
      <w:pPr>
        <w:pStyle w:val="InfoBlue"/>
        <w:ind w:left="720"/>
        <w:rPr>
          <w:i w:val="0"/>
          <w:iCs/>
          <w:color w:val="auto"/>
          <w:lang w:val="hr-HR"/>
        </w:rPr>
      </w:pPr>
      <w:r>
        <w:rPr>
          <w:i w:val="0"/>
          <w:iCs/>
          <w:color w:val="auto"/>
          <w:lang w:val="hr-HR"/>
        </w:rPr>
        <w:t>Dominik Đurinić</w:t>
      </w:r>
    </w:p>
    <w:p w14:paraId="4E220A41" w14:textId="77777777" w:rsidR="00C601D9" w:rsidRPr="00C601D9" w:rsidRDefault="00C601D9" w:rsidP="00C601D9">
      <w:pPr>
        <w:pStyle w:val="BodyText"/>
        <w:rPr>
          <w:lang w:val="hr-HR"/>
        </w:rPr>
      </w:pPr>
    </w:p>
    <w:p w14:paraId="0AF02ED1" w14:textId="77777777" w:rsidR="00A722D2" w:rsidRPr="006D00C5" w:rsidRDefault="00A722D2" w:rsidP="006D00C5">
      <w:pPr>
        <w:pStyle w:val="Heading1"/>
        <w:rPr>
          <w:lang w:val="hr-HR"/>
        </w:rPr>
      </w:pPr>
      <w:r w:rsidRPr="006D00C5">
        <w:rPr>
          <w:lang w:val="hr-HR"/>
        </w:rPr>
        <w:tab/>
      </w:r>
      <w:bookmarkStart w:id="5" w:name="_Toc179182959"/>
      <w:r w:rsidRPr="006D00C5">
        <w:rPr>
          <w:lang w:val="hr-HR"/>
        </w:rPr>
        <w:t>Rezultat(i)</w:t>
      </w:r>
      <w:bookmarkEnd w:id="5"/>
    </w:p>
    <w:p w14:paraId="2C608B0C" w14:textId="58D4F34E" w:rsidR="00504D4A" w:rsidRPr="00504D4A" w:rsidRDefault="00504D4A" w:rsidP="00F53255">
      <w:pPr>
        <w:pStyle w:val="BodyText"/>
        <w:jc w:val="both"/>
        <w:rPr>
          <w:lang w:val="hr-HR"/>
        </w:rPr>
      </w:pPr>
      <w:r>
        <w:rPr>
          <w:lang w:val="hr-HR"/>
        </w:rPr>
        <w:t>Isporuka gotove web aplikacije „DO, RE, MI“</w:t>
      </w:r>
      <w:r w:rsidR="00F53255">
        <w:rPr>
          <w:lang w:val="hr-HR"/>
        </w:rPr>
        <w:t xml:space="preserve"> sa svim predviđenim elementima i funkcionalnostima,  </w:t>
      </w:r>
      <w:r>
        <w:rPr>
          <w:lang w:val="hr-HR"/>
        </w:rPr>
        <w:t>spremne za korištenje.  Postoji i mogućnost postavljanja web aplikacije na web poslužitelj (</w:t>
      </w:r>
      <w:proofErr w:type="spellStart"/>
      <w:r w:rsidRPr="00504D4A">
        <w:rPr>
          <w:lang w:val="hr-HR"/>
        </w:rPr>
        <w:t>deployment</w:t>
      </w:r>
      <w:proofErr w:type="spellEnd"/>
      <w:r>
        <w:rPr>
          <w:lang w:val="hr-HR"/>
        </w:rPr>
        <w:t>) tako da bude dostupna svima na korištenje</w:t>
      </w:r>
      <w:r w:rsidR="00F53255">
        <w:rPr>
          <w:lang w:val="hr-HR"/>
        </w:rPr>
        <w:t xml:space="preserve"> putem Internet preglednika.</w:t>
      </w:r>
    </w:p>
    <w:p w14:paraId="3D59907A" w14:textId="496FA6DB" w:rsidR="00C601D9" w:rsidRPr="00C601D9" w:rsidRDefault="00C601D9" w:rsidP="008E2AA5">
      <w:pPr>
        <w:pStyle w:val="BodyText"/>
        <w:ind w:left="0"/>
        <w:rPr>
          <w:lang w:val="hr-HR"/>
        </w:rPr>
      </w:pPr>
    </w:p>
    <w:p w14:paraId="30087E13" w14:textId="5B610DA0" w:rsidR="000A6603" w:rsidRPr="006D00C5" w:rsidRDefault="008E2AA5" w:rsidP="000A6603">
      <w:pPr>
        <w:pStyle w:val="Heading1"/>
        <w:rPr>
          <w:lang w:val="hr-HR"/>
        </w:rPr>
      </w:pPr>
      <w:bookmarkStart w:id="6" w:name="_Toc179182960"/>
      <w:bookmarkStart w:id="7" w:name="_Toc100054240"/>
      <w:r>
        <w:rPr>
          <w:lang w:val="hr-HR"/>
        </w:rPr>
        <w:br w:type="page"/>
      </w:r>
      <w:r w:rsidR="000A6603" w:rsidRPr="006D00C5">
        <w:rPr>
          <w:lang w:val="hr-HR"/>
        </w:rPr>
        <w:lastRenderedPageBreak/>
        <w:t>Slični projekti</w:t>
      </w:r>
      <w:bookmarkEnd w:id="6"/>
    </w:p>
    <w:p w14:paraId="5B78187E" w14:textId="3FF57B34" w:rsidR="00F53255" w:rsidRPr="00F53255" w:rsidRDefault="00F53255" w:rsidP="008E2AA5">
      <w:pPr>
        <w:pStyle w:val="BodyText"/>
        <w:jc w:val="both"/>
        <w:rPr>
          <w:lang w:val="hr-HR"/>
        </w:rPr>
      </w:pPr>
      <w:r>
        <w:rPr>
          <w:lang w:val="hr-HR"/>
        </w:rPr>
        <w:t xml:space="preserve">Postoje brojne mobilne aplikacije za djecu sa glazbenom podlogom. </w:t>
      </w:r>
      <w:r w:rsidR="008E2AA5">
        <w:rPr>
          <w:lang w:val="hr-HR"/>
        </w:rPr>
        <w:t xml:space="preserve">Neki od primjera mobilnih aplikacija koje su povezane sa našom temom web aplikacije su „Piano </w:t>
      </w:r>
      <w:proofErr w:type="spellStart"/>
      <w:r w:rsidR="008E2AA5">
        <w:rPr>
          <w:lang w:val="hr-HR"/>
        </w:rPr>
        <w:t>Tiles</w:t>
      </w:r>
      <w:proofErr w:type="spellEnd"/>
      <w:r w:rsidR="008E2AA5">
        <w:rPr>
          <w:lang w:val="hr-HR"/>
        </w:rPr>
        <w:t xml:space="preserve">“, „Piano </w:t>
      </w:r>
      <w:proofErr w:type="spellStart"/>
      <w:r w:rsidR="008E2AA5">
        <w:rPr>
          <w:lang w:val="hr-HR"/>
        </w:rPr>
        <w:t>kids</w:t>
      </w:r>
      <w:proofErr w:type="spellEnd"/>
      <w:r w:rsidR="008E2AA5">
        <w:rPr>
          <w:lang w:val="hr-HR"/>
        </w:rPr>
        <w:t>“, „</w:t>
      </w:r>
      <w:proofErr w:type="spellStart"/>
      <w:r w:rsidR="008E2AA5">
        <w:rPr>
          <w:lang w:val="hr-HR"/>
        </w:rPr>
        <w:t>Mussila</w:t>
      </w:r>
      <w:proofErr w:type="spellEnd"/>
      <w:r w:rsidR="008E2AA5">
        <w:rPr>
          <w:lang w:val="hr-HR"/>
        </w:rPr>
        <w:t xml:space="preserve"> Music“ i dr. </w:t>
      </w:r>
      <w:r>
        <w:rPr>
          <w:lang w:val="hr-HR"/>
        </w:rPr>
        <w:t>No veći dio njih kao primarni cilj ima zabavu odnosno nema edukativnu svrhu</w:t>
      </w:r>
      <w:r w:rsidR="008E2AA5">
        <w:rPr>
          <w:lang w:val="hr-HR"/>
        </w:rPr>
        <w:t xml:space="preserve"> te se sastoji od glavne komponente, interaktivne klavijature</w:t>
      </w:r>
      <w:r>
        <w:rPr>
          <w:lang w:val="hr-HR"/>
        </w:rPr>
        <w:t>. Naša aplikacija se razlikuje od drugih po formatu</w:t>
      </w:r>
      <w:r w:rsidR="008E2AA5">
        <w:rPr>
          <w:lang w:val="hr-HR"/>
        </w:rPr>
        <w:t xml:space="preserve"> jer je </w:t>
      </w:r>
      <w:r>
        <w:rPr>
          <w:lang w:val="hr-HR"/>
        </w:rPr>
        <w:t xml:space="preserve">web aplikacija te po primarnoj namjeni koja </w:t>
      </w:r>
      <w:r w:rsidR="008E2AA5">
        <w:rPr>
          <w:lang w:val="hr-HR"/>
        </w:rPr>
        <w:t>je</w:t>
      </w:r>
      <w:r>
        <w:rPr>
          <w:lang w:val="hr-HR"/>
        </w:rPr>
        <w:t xml:space="preserve"> da djecu </w:t>
      </w:r>
      <w:r w:rsidR="008E2AA5">
        <w:rPr>
          <w:lang w:val="hr-HR"/>
        </w:rPr>
        <w:t xml:space="preserve">naučimo </w:t>
      </w:r>
      <w:r>
        <w:rPr>
          <w:lang w:val="hr-HR"/>
        </w:rPr>
        <w:t>kroz zabavu</w:t>
      </w:r>
      <w:r w:rsidR="008E2AA5">
        <w:rPr>
          <w:lang w:val="hr-HR"/>
        </w:rPr>
        <w:t xml:space="preserve"> </w:t>
      </w:r>
      <w:r>
        <w:rPr>
          <w:lang w:val="hr-HR"/>
        </w:rPr>
        <w:t>o glazbi</w:t>
      </w:r>
      <w:r w:rsidR="008E2AA5">
        <w:rPr>
          <w:lang w:val="hr-HR"/>
        </w:rPr>
        <w:t>, pomoću brojnih slikovnih i zvukovnih efekata</w:t>
      </w:r>
      <w:r>
        <w:rPr>
          <w:lang w:val="hr-HR"/>
        </w:rPr>
        <w:t>.</w:t>
      </w:r>
      <w:r w:rsidR="008E2AA5">
        <w:rPr>
          <w:lang w:val="hr-HR"/>
        </w:rPr>
        <w:t xml:space="preserve"> </w:t>
      </w:r>
    </w:p>
    <w:p w14:paraId="401138AE" w14:textId="77777777" w:rsidR="00C601D9" w:rsidRPr="00C601D9" w:rsidRDefault="00C601D9" w:rsidP="00C601D9">
      <w:pPr>
        <w:pStyle w:val="BodyText"/>
        <w:rPr>
          <w:lang w:val="hr-HR"/>
        </w:rPr>
      </w:pPr>
    </w:p>
    <w:p w14:paraId="6FB84EA3" w14:textId="77777777" w:rsidR="00C74132" w:rsidRPr="006D00C5" w:rsidRDefault="00C74132" w:rsidP="00C74132">
      <w:pPr>
        <w:pStyle w:val="Heading1"/>
        <w:rPr>
          <w:lang w:val="hr-HR"/>
        </w:rPr>
      </w:pPr>
      <w:bookmarkStart w:id="8" w:name="_Toc179182961"/>
      <w:r w:rsidRPr="006D00C5">
        <w:rPr>
          <w:lang w:val="hr-HR"/>
        </w:rPr>
        <w:t>Resursi</w:t>
      </w:r>
      <w:bookmarkEnd w:id="7"/>
      <w:bookmarkEnd w:id="8"/>
    </w:p>
    <w:p w14:paraId="01654F3D" w14:textId="77777777" w:rsidR="00C74132" w:rsidRPr="00A765B2" w:rsidRDefault="00C74132" w:rsidP="00C74132">
      <w:pPr>
        <w:pStyle w:val="BodyText"/>
        <w:rPr>
          <w:b/>
          <w:lang w:val="hr-HR"/>
        </w:rPr>
      </w:pPr>
      <w:r w:rsidRPr="00A765B2">
        <w:rPr>
          <w:b/>
          <w:lang w:val="hr-HR"/>
        </w:rPr>
        <w:t xml:space="preserve">Tablica </w:t>
      </w:r>
      <w:r>
        <w:rPr>
          <w:b/>
          <w:lang w:val="hr-HR"/>
        </w:rPr>
        <w:t>ljudskih resursa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259"/>
        <w:gridCol w:w="2122"/>
        <w:gridCol w:w="1259"/>
        <w:gridCol w:w="4682"/>
      </w:tblGrid>
      <w:tr w:rsidR="00154FCD" w14:paraId="34B854A9" w14:textId="77777777" w:rsidTr="00B22563">
        <w:trPr>
          <w:jc w:val="center"/>
        </w:trPr>
        <w:tc>
          <w:tcPr>
            <w:tcW w:w="1259" w:type="dxa"/>
            <w:vAlign w:val="center"/>
          </w:tcPr>
          <w:p w14:paraId="269D968D" w14:textId="77777777" w:rsidR="00154FCD" w:rsidRPr="000D2858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Ime i prezime</w:t>
            </w:r>
          </w:p>
        </w:tc>
        <w:tc>
          <w:tcPr>
            <w:tcW w:w="2122" w:type="dxa"/>
            <w:vAlign w:val="center"/>
          </w:tcPr>
          <w:p w14:paraId="06A56C54" w14:textId="77777777" w:rsidR="00154FCD" w:rsidRPr="000D2858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E-mail adresa</w:t>
            </w:r>
          </w:p>
        </w:tc>
        <w:tc>
          <w:tcPr>
            <w:tcW w:w="1259" w:type="dxa"/>
            <w:vAlign w:val="center"/>
          </w:tcPr>
          <w:p w14:paraId="13398DF9" w14:textId="77777777" w:rsidR="00154FCD" w:rsidRPr="000D2858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GSM broj</w:t>
            </w:r>
          </w:p>
        </w:tc>
        <w:tc>
          <w:tcPr>
            <w:tcW w:w="4682" w:type="dxa"/>
            <w:vAlign w:val="center"/>
          </w:tcPr>
          <w:p w14:paraId="2208552D" w14:textId="77777777" w:rsidR="00154FCD" w:rsidRPr="000D2858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Napomene</w:t>
            </w:r>
          </w:p>
        </w:tc>
      </w:tr>
      <w:tr w:rsidR="00154FCD" w14:paraId="55086D7D" w14:textId="77777777" w:rsidTr="00B22563">
        <w:trPr>
          <w:jc w:val="center"/>
        </w:trPr>
        <w:tc>
          <w:tcPr>
            <w:tcW w:w="1259" w:type="dxa"/>
            <w:vAlign w:val="center"/>
          </w:tcPr>
          <w:p w14:paraId="1E94A728" w14:textId="764AEDE3" w:rsidR="00154FCD" w:rsidRDefault="008E2AA5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Dominik Đurinić</w:t>
            </w:r>
          </w:p>
        </w:tc>
        <w:tc>
          <w:tcPr>
            <w:tcW w:w="2122" w:type="dxa"/>
            <w:vAlign w:val="center"/>
          </w:tcPr>
          <w:p w14:paraId="47DD7DDD" w14:textId="79A48990" w:rsidR="00154FCD" w:rsidRDefault="008E2AA5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dominik.durinic@fer.hr</w:t>
            </w:r>
          </w:p>
        </w:tc>
        <w:tc>
          <w:tcPr>
            <w:tcW w:w="1259" w:type="dxa"/>
            <w:vAlign w:val="center"/>
          </w:tcPr>
          <w:p w14:paraId="17325EB1" w14:textId="14BC7EBB" w:rsidR="00154FCD" w:rsidRDefault="00384782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/</w:t>
            </w:r>
          </w:p>
        </w:tc>
        <w:tc>
          <w:tcPr>
            <w:tcW w:w="4682" w:type="dxa"/>
            <w:vAlign w:val="center"/>
          </w:tcPr>
          <w:p w14:paraId="02676E8B" w14:textId="5D8448AB" w:rsidR="00154FCD" w:rsidRDefault="00384782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Znanje korištenja  alata za izradu jednostavnih web aplikacija (</w:t>
            </w:r>
            <w:proofErr w:type="spellStart"/>
            <w:r>
              <w:rPr>
                <w:lang w:val="hr-HR"/>
              </w:rPr>
              <w:t>React</w:t>
            </w:r>
            <w:proofErr w:type="spellEnd"/>
            <w:r>
              <w:rPr>
                <w:lang w:val="hr-HR"/>
              </w:rPr>
              <w:t xml:space="preserve">, HTML, CSS, JavaScript) te iskustvo rada u </w:t>
            </w:r>
            <w:proofErr w:type="spellStart"/>
            <w:r w:rsidR="00973D10">
              <w:rPr>
                <w:lang w:val="hr-HR"/>
              </w:rPr>
              <w:t>ProjectLibre</w:t>
            </w:r>
            <w:proofErr w:type="spellEnd"/>
            <w:r>
              <w:rPr>
                <w:lang w:val="hr-HR"/>
              </w:rPr>
              <w:t>-u</w:t>
            </w:r>
            <w:r w:rsidR="00680AF0">
              <w:rPr>
                <w:lang w:val="hr-HR"/>
              </w:rPr>
              <w:t>.</w:t>
            </w:r>
          </w:p>
        </w:tc>
      </w:tr>
      <w:tr w:rsidR="00154FCD" w14:paraId="679EFF3A" w14:textId="77777777" w:rsidTr="00B22563">
        <w:trPr>
          <w:jc w:val="center"/>
        </w:trPr>
        <w:tc>
          <w:tcPr>
            <w:tcW w:w="1259" w:type="dxa"/>
            <w:vAlign w:val="center"/>
          </w:tcPr>
          <w:p w14:paraId="3F5D2795" w14:textId="24E8FCC2" w:rsidR="00154FCD" w:rsidRDefault="008E2AA5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Ante </w:t>
            </w:r>
            <w:proofErr w:type="spellStart"/>
            <w:r>
              <w:rPr>
                <w:lang w:val="hr-HR"/>
              </w:rPr>
              <w:t>Kolobarić</w:t>
            </w:r>
            <w:proofErr w:type="spellEnd"/>
          </w:p>
        </w:tc>
        <w:tc>
          <w:tcPr>
            <w:tcW w:w="2122" w:type="dxa"/>
            <w:vAlign w:val="center"/>
          </w:tcPr>
          <w:p w14:paraId="73C4616F" w14:textId="031DD2E7" w:rsidR="00154FCD" w:rsidRDefault="008E2AA5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ante.kolobaric@fer.hr</w:t>
            </w:r>
          </w:p>
        </w:tc>
        <w:tc>
          <w:tcPr>
            <w:tcW w:w="1259" w:type="dxa"/>
            <w:vAlign w:val="center"/>
          </w:tcPr>
          <w:p w14:paraId="4FDAC527" w14:textId="1E5698E3" w:rsidR="00154FCD" w:rsidRDefault="00384782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/</w:t>
            </w:r>
          </w:p>
        </w:tc>
        <w:tc>
          <w:tcPr>
            <w:tcW w:w="4682" w:type="dxa"/>
            <w:vAlign w:val="center"/>
          </w:tcPr>
          <w:p w14:paraId="16CA3D51" w14:textId="36E4A7CE" w:rsidR="00154FCD" w:rsidRDefault="00384782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Znanje korištenja  alata za izradu jednostavnih web aplikacija (</w:t>
            </w:r>
            <w:proofErr w:type="spellStart"/>
            <w:r>
              <w:rPr>
                <w:lang w:val="hr-HR"/>
              </w:rPr>
              <w:t>React</w:t>
            </w:r>
            <w:proofErr w:type="spellEnd"/>
            <w:r>
              <w:rPr>
                <w:lang w:val="hr-HR"/>
              </w:rPr>
              <w:t xml:space="preserve">, HTML, CSS, JavaScript) te iskustvo rada u </w:t>
            </w:r>
            <w:proofErr w:type="spellStart"/>
            <w:r w:rsidR="00467383">
              <w:rPr>
                <w:lang w:val="hr-HR"/>
              </w:rPr>
              <w:t>ProjectLibre</w:t>
            </w:r>
            <w:proofErr w:type="spellEnd"/>
            <w:r w:rsidR="00467383">
              <w:rPr>
                <w:lang w:val="hr-HR"/>
              </w:rPr>
              <w:t xml:space="preserve"> </w:t>
            </w:r>
            <w:r>
              <w:rPr>
                <w:lang w:val="hr-HR"/>
              </w:rPr>
              <w:t>-u</w:t>
            </w:r>
            <w:r w:rsidR="00680AF0">
              <w:rPr>
                <w:lang w:val="hr-HR"/>
              </w:rPr>
              <w:t>.</w:t>
            </w:r>
          </w:p>
        </w:tc>
      </w:tr>
    </w:tbl>
    <w:p w14:paraId="6EF6F74C" w14:textId="77777777" w:rsidR="00B22563" w:rsidRDefault="00B22563" w:rsidP="00542BC9">
      <w:pPr>
        <w:pStyle w:val="Heading1"/>
        <w:numPr>
          <w:ilvl w:val="0"/>
          <w:numId w:val="0"/>
        </w:numPr>
        <w:rPr>
          <w:lang w:val="hr-HR"/>
        </w:rPr>
      </w:pPr>
      <w:bookmarkStart w:id="9" w:name="_Toc179182962"/>
    </w:p>
    <w:p w14:paraId="2AF2426A" w14:textId="45447987" w:rsidR="00A722D2" w:rsidRPr="006D00C5" w:rsidRDefault="00A722D2" w:rsidP="006D00C5">
      <w:pPr>
        <w:pStyle w:val="Heading1"/>
        <w:rPr>
          <w:lang w:val="hr-HR"/>
        </w:rPr>
      </w:pPr>
      <w:r w:rsidRPr="006D00C5">
        <w:rPr>
          <w:lang w:val="hr-HR"/>
        </w:rPr>
        <w:t>Glavni rizici</w:t>
      </w:r>
      <w:bookmarkEnd w:id="9"/>
    </w:p>
    <w:p w14:paraId="7BE05045" w14:textId="3D184592" w:rsidR="00801EC8" w:rsidRPr="00801EC8" w:rsidRDefault="00C609FF" w:rsidP="00DF7BB9">
      <w:pPr>
        <w:pStyle w:val="BodyText"/>
        <w:jc w:val="both"/>
        <w:rPr>
          <w:lang w:val="hr-HR"/>
        </w:rPr>
      </w:pPr>
      <w:r>
        <w:rPr>
          <w:lang w:val="hr-HR"/>
        </w:rPr>
        <w:t>Kao g</w:t>
      </w:r>
      <w:r w:rsidR="00897EA4">
        <w:rPr>
          <w:lang w:val="hr-HR"/>
        </w:rPr>
        <w:t>lavni rizik ovog projekta navodim</w:t>
      </w:r>
      <w:r w:rsidR="007A0CDB">
        <w:rPr>
          <w:lang w:val="hr-HR"/>
        </w:rPr>
        <w:t>o</w:t>
      </w:r>
      <w:r w:rsidR="00897EA4">
        <w:rPr>
          <w:lang w:val="hr-HR"/>
        </w:rPr>
        <w:t xml:space="preserve"> manjak iskustva u izradi ovako </w:t>
      </w:r>
      <w:r w:rsidR="00542BC9">
        <w:rPr>
          <w:lang w:val="hr-HR"/>
        </w:rPr>
        <w:t>složene</w:t>
      </w:r>
      <w:r w:rsidR="00B22563">
        <w:rPr>
          <w:lang w:val="hr-HR"/>
        </w:rPr>
        <w:t xml:space="preserve"> web aplikacije.</w:t>
      </w:r>
      <w:r w:rsidR="007A0CDB">
        <w:rPr>
          <w:lang w:val="hr-HR"/>
        </w:rPr>
        <w:t xml:space="preserve"> Također jedan od presudnih rizika u kasnijoj </w:t>
      </w:r>
      <w:r w:rsidR="00F85C2E">
        <w:rPr>
          <w:lang w:val="hr-HR"/>
        </w:rPr>
        <w:t>fazi objave aplikacije bi bila velika konkurentnost.</w:t>
      </w:r>
      <w:r w:rsidR="00604205">
        <w:rPr>
          <w:lang w:val="hr-HR"/>
        </w:rPr>
        <w:t xml:space="preserve"> Rizici k</w:t>
      </w:r>
      <w:r w:rsidR="00FE1BEC">
        <w:rPr>
          <w:lang w:val="hr-HR"/>
        </w:rPr>
        <w:t xml:space="preserve">oji bi se mogli pojaviti u </w:t>
      </w:r>
      <w:r w:rsidR="008C7B09">
        <w:rPr>
          <w:lang w:val="hr-HR"/>
        </w:rPr>
        <w:t xml:space="preserve">fazi </w:t>
      </w:r>
      <w:r w:rsidR="00FE1BEC">
        <w:rPr>
          <w:lang w:val="hr-HR"/>
        </w:rPr>
        <w:t>izrad</w:t>
      </w:r>
      <w:r w:rsidR="008C7B09">
        <w:rPr>
          <w:lang w:val="hr-HR"/>
        </w:rPr>
        <w:t>e</w:t>
      </w:r>
      <w:r w:rsidR="00FE1BEC">
        <w:rPr>
          <w:lang w:val="hr-HR"/>
        </w:rPr>
        <w:t xml:space="preserve"> aplikacije su</w:t>
      </w:r>
      <w:r w:rsidR="008C7B09">
        <w:rPr>
          <w:lang w:val="hr-HR"/>
        </w:rPr>
        <w:t>:</w:t>
      </w:r>
      <w:r w:rsidR="00FE1BEC">
        <w:rPr>
          <w:lang w:val="hr-HR"/>
        </w:rPr>
        <w:t xml:space="preserve"> </w:t>
      </w:r>
      <w:r w:rsidR="00EC2D11">
        <w:rPr>
          <w:lang w:val="hr-HR"/>
        </w:rPr>
        <w:t>smanjena motivacija za rad</w:t>
      </w:r>
      <w:r w:rsidR="00D2446A">
        <w:rPr>
          <w:lang w:val="hr-HR"/>
        </w:rPr>
        <w:t>, spr</w:t>
      </w:r>
      <w:r w:rsidR="00232497">
        <w:rPr>
          <w:lang w:val="hr-HR"/>
        </w:rPr>
        <w:t>iječenost rad</w:t>
      </w:r>
      <w:r w:rsidR="00BD4C66">
        <w:rPr>
          <w:lang w:val="hr-HR"/>
        </w:rPr>
        <w:t>a</w:t>
      </w:r>
      <w:r w:rsidR="00232497">
        <w:rPr>
          <w:lang w:val="hr-HR"/>
        </w:rPr>
        <w:t xml:space="preserve"> zbog bolesti </w:t>
      </w:r>
      <w:r w:rsidR="006A57FF">
        <w:rPr>
          <w:lang w:val="hr-HR"/>
        </w:rPr>
        <w:t>ili drugih izvanrednih situacija</w:t>
      </w:r>
      <w:r w:rsidR="008C7B09">
        <w:rPr>
          <w:lang w:val="hr-HR"/>
        </w:rPr>
        <w:t xml:space="preserve"> te</w:t>
      </w:r>
      <w:r w:rsidR="00E67774">
        <w:rPr>
          <w:lang w:val="hr-HR"/>
        </w:rPr>
        <w:t xml:space="preserve"> kvar u opremi tj. računalima</w:t>
      </w:r>
      <w:r w:rsidR="00DE3D48">
        <w:rPr>
          <w:lang w:val="hr-HR"/>
        </w:rPr>
        <w:t>.</w:t>
      </w:r>
    </w:p>
    <w:p w14:paraId="077F5BBC" w14:textId="77777777" w:rsidR="00C601D9" w:rsidRPr="00C601D9" w:rsidRDefault="00C601D9" w:rsidP="00C601D9">
      <w:pPr>
        <w:pStyle w:val="BodyText"/>
        <w:rPr>
          <w:lang w:val="hr-HR"/>
        </w:rPr>
      </w:pPr>
    </w:p>
    <w:p w14:paraId="3BEEF01F" w14:textId="77777777" w:rsidR="00A722D2" w:rsidRPr="006D00C5" w:rsidRDefault="00A722D2" w:rsidP="006D00C5">
      <w:pPr>
        <w:pStyle w:val="Heading1"/>
        <w:rPr>
          <w:lang w:val="hr-HR"/>
        </w:rPr>
      </w:pPr>
      <w:bookmarkStart w:id="10" w:name="_Toc179182963"/>
      <w:r w:rsidRPr="006D00C5">
        <w:rPr>
          <w:lang w:val="hr-HR"/>
        </w:rPr>
        <w:t>Smanjivanje rizika</w:t>
      </w:r>
      <w:bookmarkEnd w:id="10"/>
    </w:p>
    <w:p w14:paraId="7CB2050B" w14:textId="6397985C" w:rsidR="00BD4C66" w:rsidRPr="00BD4C66" w:rsidRDefault="008A7E0F" w:rsidP="00EE73F2">
      <w:pPr>
        <w:pStyle w:val="BodyText"/>
        <w:jc w:val="both"/>
        <w:rPr>
          <w:lang w:val="hr-HR"/>
        </w:rPr>
      </w:pPr>
      <w:r>
        <w:rPr>
          <w:lang w:val="hr-HR"/>
        </w:rPr>
        <w:t>Smanjenju glavnog rizika pristupili bismo</w:t>
      </w:r>
      <w:r w:rsidR="00751000">
        <w:rPr>
          <w:lang w:val="hr-HR"/>
        </w:rPr>
        <w:t xml:space="preserve"> konsta</w:t>
      </w:r>
      <w:r w:rsidR="00140C10">
        <w:rPr>
          <w:lang w:val="hr-HR"/>
        </w:rPr>
        <w:t>ntnim učenjem i nadopunjavanjem znanja člano</w:t>
      </w:r>
      <w:r w:rsidR="000A47E2">
        <w:rPr>
          <w:lang w:val="hr-HR"/>
        </w:rPr>
        <w:t>va</w:t>
      </w:r>
      <w:r w:rsidR="00140C10">
        <w:rPr>
          <w:lang w:val="hr-HR"/>
        </w:rPr>
        <w:t xml:space="preserve"> tima</w:t>
      </w:r>
      <w:r w:rsidR="00AA3ACC">
        <w:rPr>
          <w:lang w:val="hr-HR"/>
        </w:rPr>
        <w:t xml:space="preserve">. Također bi moglo pridonijeti i konzultacija s </w:t>
      </w:r>
      <w:r w:rsidR="004866A5">
        <w:rPr>
          <w:lang w:val="hr-HR"/>
        </w:rPr>
        <w:t xml:space="preserve">kolegama sa iskustvom u izradi web aplikacija te </w:t>
      </w:r>
      <w:r w:rsidR="00C97C40">
        <w:rPr>
          <w:lang w:val="hr-HR"/>
        </w:rPr>
        <w:t xml:space="preserve">s pojedinim </w:t>
      </w:r>
      <w:r w:rsidR="004866A5">
        <w:rPr>
          <w:lang w:val="hr-HR"/>
        </w:rPr>
        <w:t>profesor</w:t>
      </w:r>
      <w:r w:rsidR="00C97C40">
        <w:rPr>
          <w:lang w:val="hr-HR"/>
        </w:rPr>
        <w:t>ima</w:t>
      </w:r>
      <w:r w:rsidR="004866A5">
        <w:rPr>
          <w:lang w:val="hr-HR"/>
        </w:rPr>
        <w:t xml:space="preserve"> u tom području.</w:t>
      </w:r>
      <w:r w:rsidR="00C97C40">
        <w:rPr>
          <w:lang w:val="hr-HR"/>
        </w:rPr>
        <w:t xml:space="preserve"> Na drugi r</w:t>
      </w:r>
      <w:r w:rsidR="001B2165">
        <w:rPr>
          <w:lang w:val="hr-HR"/>
        </w:rPr>
        <w:t>izik</w:t>
      </w:r>
      <w:r w:rsidR="00F35A66">
        <w:rPr>
          <w:lang w:val="hr-HR"/>
        </w:rPr>
        <w:t xml:space="preserve"> tj. veliku konkurentnost</w:t>
      </w:r>
      <w:r w:rsidR="00A76795">
        <w:rPr>
          <w:lang w:val="hr-HR"/>
        </w:rPr>
        <w:t>,</w:t>
      </w:r>
      <w:r w:rsidR="001B2165">
        <w:rPr>
          <w:lang w:val="hr-HR"/>
        </w:rPr>
        <w:t xml:space="preserve"> možemo utjecati </w:t>
      </w:r>
      <w:r w:rsidR="00AA4C92">
        <w:rPr>
          <w:lang w:val="hr-HR"/>
        </w:rPr>
        <w:t xml:space="preserve">promicanjem </w:t>
      </w:r>
      <w:r w:rsidR="00A76795">
        <w:rPr>
          <w:lang w:val="hr-HR"/>
        </w:rPr>
        <w:t xml:space="preserve">web </w:t>
      </w:r>
      <w:r w:rsidR="00AA4C92">
        <w:rPr>
          <w:lang w:val="hr-HR"/>
        </w:rPr>
        <w:t>aplikacije na društvenim mrežama te reklamama</w:t>
      </w:r>
      <w:r w:rsidR="000D74FE">
        <w:rPr>
          <w:lang w:val="hr-HR"/>
        </w:rPr>
        <w:t>. Smanjen</w:t>
      </w:r>
      <w:r w:rsidR="006A7042">
        <w:rPr>
          <w:lang w:val="hr-HR"/>
        </w:rPr>
        <w:t>j</w:t>
      </w:r>
      <w:r w:rsidR="000D74FE">
        <w:rPr>
          <w:lang w:val="hr-HR"/>
        </w:rPr>
        <w:t>u motivacije ćemo doskočiti međusobnim poticanjem na rad</w:t>
      </w:r>
      <w:r w:rsidR="008C36D4">
        <w:rPr>
          <w:lang w:val="hr-HR"/>
        </w:rPr>
        <w:t xml:space="preserve">, a spriječenosti rada ili kvaru opreme </w:t>
      </w:r>
      <w:r w:rsidR="007B532E">
        <w:rPr>
          <w:lang w:val="hr-HR"/>
        </w:rPr>
        <w:t>snalažljivošću članova tima.</w:t>
      </w:r>
    </w:p>
    <w:p w14:paraId="0F63A65F" w14:textId="77777777" w:rsidR="00C601D9" w:rsidRPr="00C601D9" w:rsidRDefault="00C601D9" w:rsidP="00C601D9">
      <w:pPr>
        <w:pStyle w:val="BodyText"/>
        <w:rPr>
          <w:lang w:val="hr-HR"/>
        </w:rPr>
      </w:pPr>
    </w:p>
    <w:p w14:paraId="6FA7513D" w14:textId="77777777" w:rsidR="001C16DC" w:rsidRDefault="001C16DC">
      <w:pPr>
        <w:widowControl/>
        <w:spacing w:line="240" w:lineRule="auto"/>
        <w:rPr>
          <w:rFonts w:ascii="Arial" w:hAnsi="Arial"/>
          <w:b/>
          <w:sz w:val="24"/>
          <w:lang w:val="hr-HR"/>
        </w:rPr>
      </w:pPr>
      <w:bookmarkStart w:id="11" w:name="_Toc100054243"/>
      <w:bookmarkStart w:id="12" w:name="_Toc179182964"/>
      <w:r>
        <w:rPr>
          <w:lang w:val="hr-HR"/>
        </w:rPr>
        <w:br w:type="page"/>
      </w:r>
    </w:p>
    <w:p w14:paraId="7CF2391D" w14:textId="1F1E7CD2" w:rsidR="00C74132" w:rsidRPr="006D00C5" w:rsidRDefault="00C74132" w:rsidP="00C74132">
      <w:pPr>
        <w:pStyle w:val="Heading1"/>
        <w:rPr>
          <w:lang w:val="hr-HR"/>
        </w:rPr>
      </w:pPr>
      <w:r>
        <w:rPr>
          <w:lang w:val="hr-HR"/>
        </w:rPr>
        <w:lastRenderedPageBreak/>
        <w:t>Glavne faze projekta</w:t>
      </w:r>
      <w:bookmarkEnd w:id="11"/>
      <w:bookmarkEnd w:id="12"/>
    </w:p>
    <w:p w14:paraId="16E2F73D" w14:textId="77777777" w:rsidR="002B3150" w:rsidRDefault="00DF084B" w:rsidP="00DF7EE1">
      <w:pPr>
        <w:pStyle w:val="BodyText"/>
        <w:jc w:val="both"/>
        <w:rPr>
          <w:lang w:val="hr-HR"/>
        </w:rPr>
      </w:pPr>
      <w:r>
        <w:rPr>
          <w:lang w:val="hr-HR"/>
        </w:rPr>
        <w:t xml:space="preserve">Navodimo faze izrade </w:t>
      </w:r>
      <w:r w:rsidR="00DF7EE1">
        <w:rPr>
          <w:lang w:val="hr-HR"/>
        </w:rPr>
        <w:t xml:space="preserve">projekta na temelju </w:t>
      </w:r>
      <w:r w:rsidR="00182607">
        <w:rPr>
          <w:lang w:val="hr-HR"/>
        </w:rPr>
        <w:t xml:space="preserve">složenosti projekta i dosadašnjeg iskustva </w:t>
      </w:r>
      <w:r w:rsidR="009677D0">
        <w:rPr>
          <w:lang w:val="hr-HR"/>
        </w:rPr>
        <w:t>rada na izradi web aplikacija</w:t>
      </w:r>
      <w:r w:rsidR="00F82C55">
        <w:rPr>
          <w:lang w:val="hr-HR"/>
        </w:rPr>
        <w:t xml:space="preserve">. </w:t>
      </w:r>
    </w:p>
    <w:p w14:paraId="46896041" w14:textId="14944335" w:rsidR="00DF084B" w:rsidRPr="00DF084B" w:rsidRDefault="00F82C55" w:rsidP="00DF7EE1">
      <w:pPr>
        <w:pStyle w:val="BodyText"/>
        <w:jc w:val="both"/>
        <w:rPr>
          <w:lang w:val="hr-HR"/>
        </w:rPr>
      </w:pPr>
      <w:r>
        <w:rPr>
          <w:lang w:val="hr-HR"/>
        </w:rPr>
        <w:t>Faze izrade web aplikacije „DO, RE, MI“ su:</w:t>
      </w:r>
    </w:p>
    <w:p w14:paraId="78AD1EB2" w14:textId="785DD57C" w:rsidR="00C74132" w:rsidRDefault="00154FCD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>Faza:</w:t>
      </w:r>
      <w:r w:rsidR="00E61027">
        <w:rPr>
          <w:lang w:val="hr-HR"/>
        </w:rPr>
        <w:t xml:space="preserve"> Istraživanje tema vezanih</w:t>
      </w:r>
      <w:r w:rsidR="00FC7820">
        <w:rPr>
          <w:lang w:val="hr-HR"/>
        </w:rPr>
        <w:t xml:space="preserve"> uz glazbeno obrazovanje</w:t>
      </w:r>
      <w:r w:rsidR="009B6AB1">
        <w:rPr>
          <w:lang w:val="hr-HR"/>
        </w:rPr>
        <w:t xml:space="preserve"> te sakupljanje sa</w:t>
      </w:r>
      <w:r w:rsidR="00493B7C">
        <w:rPr>
          <w:lang w:val="hr-HR"/>
        </w:rPr>
        <w:t>držaja za web aplikaciju</w:t>
      </w:r>
      <w:r w:rsidR="00FC7820">
        <w:rPr>
          <w:lang w:val="hr-HR"/>
        </w:rPr>
        <w:t xml:space="preserve"> dostupnih putem Interneta i </w:t>
      </w:r>
      <w:r w:rsidR="009146D8">
        <w:rPr>
          <w:lang w:val="hr-HR"/>
        </w:rPr>
        <w:t>osnovnoškolskih udžbenika</w:t>
      </w:r>
    </w:p>
    <w:p w14:paraId="7C170F6B" w14:textId="58785F47" w:rsidR="009146D8" w:rsidRDefault="009146D8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>Faza: Osmišljavanje općeg koncepta web aplikacije</w:t>
      </w:r>
    </w:p>
    <w:p w14:paraId="1CEC00DC" w14:textId="71029802" w:rsidR="00B30456" w:rsidRDefault="00B30456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>Faza: Izrada plana projekta</w:t>
      </w:r>
      <w:r w:rsidR="00EC6451">
        <w:rPr>
          <w:lang w:val="hr-HR"/>
        </w:rPr>
        <w:t xml:space="preserve"> tj. projektne dokumentacije</w:t>
      </w:r>
    </w:p>
    <w:p w14:paraId="0B8E73EC" w14:textId="5408DCAF" w:rsidR="00EC6451" w:rsidRDefault="00EC6451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 xml:space="preserve">Faza: </w:t>
      </w:r>
      <w:r w:rsidR="00493B7C">
        <w:rPr>
          <w:lang w:val="hr-HR"/>
        </w:rPr>
        <w:t>Izrada</w:t>
      </w:r>
      <w:r w:rsidR="00920AFA">
        <w:rPr>
          <w:lang w:val="hr-HR"/>
        </w:rPr>
        <w:t xml:space="preserve"> </w:t>
      </w:r>
      <w:r w:rsidR="00EF7DE5">
        <w:rPr>
          <w:lang w:val="hr-HR"/>
        </w:rPr>
        <w:t xml:space="preserve">osnova </w:t>
      </w:r>
      <w:r w:rsidR="00920AFA">
        <w:rPr>
          <w:lang w:val="hr-HR"/>
        </w:rPr>
        <w:t>aplikacijskog sučelja</w:t>
      </w:r>
      <w:r w:rsidR="0013431C">
        <w:rPr>
          <w:lang w:val="hr-HR"/>
        </w:rPr>
        <w:t xml:space="preserve"> (</w:t>
      </w:r>
      <w:r w:rsidR="000B7919">
        <w:rPr>
          <w:lang w:val="hr-HR"/>
        </w:rPr>
        <w:t>elementi web stranice</w:t>
      </w:r>
      <w:r w:rsidR="00EF7DE5">
        <w:rPr>
          <w:lang w:val="hr-HR"/>
        </w:rPr>
        <w:t xml:space="preserve"> te njihov raspored</w:t>
      </w:r>
      <w:r w:rsidR="000B7919">
        <w:rPr>
          <w:lang w:val="hr-HR"/>
        </w:rPr>
        <w:t>)</w:t>
      </w:r>
    </w:p>
    <w:p w14:paraId="4C137314" w14:textId="45E238C3" w:rsidR="000B7919" w:rsidRDefault="000B7919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 xml:space="preserve">Faza: </w:t>
      </w:r>
      <w:r w:rsidR="00CA1089">
        <w:rPr>
          <w:lang w:val="hr-HR"/>
        </w:rPr>
        <w:t>Povezivanje sadržaja sa web aplikacijom (</w:t>
      </w:r>
      <w:r w:rsidR="00706888">
        <w:rPr>
          <w:lang w:val="hr-HR"/>
        </w:rPr>
        <w:t>funkcionalnosti elemenata</w:t>
      </w:r>
      <w:r w:rsidR="00E70FB2">
        <w:rPr>
          <w:lang w:val="hr-HR"/>
        </w:rPr>
        <w:t>, slike, zvuk</w:t>
      </w:r>
      <w:r w:rsidR="00CA1089">
        <w:rPr>
          <w:lang w:val="hr-HR"/>
        </w:rPr>
        <w:t>)</w:t>
      </w:r>
    </w:p>
    <w:p w14:paraId="1CF9F3CC" w14:textId="12A85BD9" w:rsidR="00706888" w:rsidRDefault="00706888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>Faza: Uređivanje</w:t>
      </w:r>
      <w:r w:rsidR="00EF7DE5">
        <w:rPr>
          <w:lang w:val="hr-HR"/>
        </w:rPr>
        <w:t xml:space="preserve"> web aplikacije (dizajn web aplikacije)</w:t>
      </w:r>
    </w:p>
    <w:p w14:paraId="5FD8407D" w14:textId="608EAB06" w:rsidR="00E70FB2" w:rsidRDefault="00E70FB2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 xml:space="preserve">Faza: </w:t>
      </w:r>
      <w:r w:rsidR="00755ADD">
        <w:rPr>
          <w:lang w:val="hr-HR"/>
        </w:rPr>
        <w:t xml:space="preserve">Prvo </w:t>
      </w:r>
      <w:r w:rsidR="00FE2FCB">
        <w:rPr>
          <w:lang w:val="hr-HR"/>
        </w:rPr>
        <w:t>ispitivanje</w:t>
      </w:r>
      <w:r w:rsidR="00755ADD">
        <w:rPr>
          <w:lang w:val="hr-HR"/>
        </w:rPr>
        <w:t xml:space="preserve"> web aplikacije (unutar članova projektnog tima)</w:t>
      </w:r>
    </w:p>
    <w:p w14:paraId="0FCC6581" w14:textId="211CDCAD" w:rsidR="00755ADD" w:rsidRDefault="00755ADD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>Faza:</w:t>
      </w:r>
      <w:r w:rsidR="00CB5CC9">
        <w:rPr>
          <w:lang w:val="hr-HR"/>
        </w:rPr>
        <w:t xml:space="preserve"> Ispravljanje pogrešaka te optimizacija funkcionalnosti web aplikacije</w:t>
      </w:r>
    </w:p>
    <w:p w14:paraId="6B4AA44C" w14:textId="22C3BE6B" w:rsidR="00CB5CC9" w:rsidRDefault="00FE2FCB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>Faza: Drugo ispitivanje web aplikacije (</w:t>
      </w:r>
      <w:r w:rsidR="006E4804">
        <w:rPr>
          <w:lang w:val="hr-HR"/>
        </w:rPr>
        <w:t>vanjski sudionici ispitivanja</w:t>
      </w:r>
      <w:r>
        <w:rPr>
          <w:lang w:val="hr-HR"/>
        </w:rPr>
        <w:t>)</w:t>
      </w:r>
    </w:p>
    <w:p w14:paraId="4A6CDD65" w14:textId="3548C345" w:rsidR="006E4804" w:rsidRDefault="006E4804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 xml:space="preserve">Faza: Obrada povratnih informacija te njihova </w:t>
      </w:r>
      <w:r w:rsidR="00526742">
        <w:rPr>
          <w:lang w:val="hr-HR"/>
        </w:rPr>
        <w:t>implementacija u web aplikaciji</w:t>
      </w:r>
    </w:p>
    <w:p w14:paraId="43780ECD" w14:textId="4A3A33CB" w:rsidR="00526742" w:rsidRDefault="00526742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>Faza: Gotov proizvod</w:t>
      </w:r>
      <w:r w:rsidR="00392E98">
        <w:rPr>
          <w:lang w:val="hr-HR"/>
        </w:rPr>
        <w:t xml:space="preserve"> tj. potpuna web aplikacija spremna za korištenje</w:t>
      </w:r>
    </w:p>
    <w:p w14:paraId="35E1C132" w14:textId="260FB95B" w:rsidR="00003C0C" w:rsidRDefault="007D3221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 xml:space="preserve">Faza: Izrada tehničke </w:t>
      </w:r>
      <w:r w:rsidR="00E85BCD">
        <w:rPr>
          <w:lang w:val="hr-HR"/>
        </w:rPr>
        <w:t>i projektne dokumentacije</w:t>
      </w:r>
    </w:p>
    <w:p w14:paraId="5B457DC8" w14:textId="77777777" w:rsidR="001844BC" w:rsidRDefault="001844BC">
      <w:pPr>
        <w:widowControl/>
        <w:spacing w:line="240" w:lineRule="auto"/>
        <w:rPr>
          <w:rFonts w:ascii="Arial" w:hAnsi="Arial"/>
          <w:b/>
          <w:sz w:val="24"/>
          <w:lang w:val="hr-HR"/>
        </w:rPr>
      </w:pPr>
      <w:bookmarkStart w:id="13" w:name="_Toc100054244"/>
      <w:bookmarkStart w:id="14" w:name="_Toc179182965"/>
      <w:r>
        <w:rPr>
          <w:lang w:val="hr-HR"/>
        </w:rPr>
        <w:br w:type="page"/>
      </w:r>
    </w:p>
    <w:p w14:paraId="247F9C4F" w14:textId="61D45A47" w:rsidR="00C74132" w:rsidRPr="006D00C5" w:rsidRDefault="00C74132" w:rsidP="00C74132">
      <w:pPr>
        <w:pStyle w:val="Heading1"/>
        <w:rPr>
          <w:lang w:val="hr-HR"/>
        </w:rPr>
      </w:pPr>
      <w:r>
        <w:rPr>
          <w:lang w:val="hr-HR"/>
        </w:rPr>
        <w:lastRenderedPageBreak/>
        <w:t>Struktura raspodijeljenog posla (</w:t>
      </w:r>
      <w:r w:rsidR="00FC64FB">
        <w:rPr>
          <w:lang w:val="hr-HR"/>
        </w:rPr>
        <w:t xml:space="preserve">engl. </w:t>
      </w:r>
      <w:proofErr w:type="spellStart"/>
      <w:r w:rsidR="00FC64FB" w:rsidRPr="00FC64FB">
        <w:rPr>
          <w:i/>
          <w:lang w:val="hr-HR"/>
        </w:rPr>
        <w:t>Work</w:t>
      </w:r>
      <w:proofErr w:type="spellEnd"/>
      <w:r w:rsidR="00FC64FB" w:rsidRPr="00FC64FB">
        <w:rPr>
          <w:i/>
          <w:lang w:val="hr-HR"/>
        </w:rPr>
        <w:t xml:space="preserve"> </w:t>
      </w:r>
      <w:proofErr w:type="spellStart"/>
      <w:r w:rsidR="00FC64FB" w:rsidRPr="00FC64FB">
        <w:rPr>
          <w:i/>
          <w:lang w:val="hr-HR"/>
        </w:rPr>
        <w:t>Breakdown</w:t>
      </w:r>
      <w:proofErr w:type="spellEnd"/>
      <w:r w:rsidR="00FC64FB" w:rsidRPr="00FC64FB">
        <w:rPr>
          <w:i/>
          <w:lang w:val="hr-HR"/>
        </w:rPr>
        <w:t xml:space="preserve"> </w:t>
      </w:r>
      <w:proofErr w:type="spellStart"/>
      <w:r w:rsidR="00FC64FB" w:rsidRPr="00FC64FB">
        <w:rPr>
          <w:i/>
          <w:lang w:val="hr-HR"/>
        </w:rPr>
        <w:t>Structure</w:t>
      </w:r>
      <w:proofErr w:type="spellEnd"/>
      <w:r w:rsidR="00FC64FB">
        <w:rPr>
          <w:lang w:val="hr-HR"/>
        </w:rPr>
        <w:t xml:space="preserve"> - </w:t>
      </w:r>
      <w:r>
        <w:rPr>
          <w:lang w:val="hr-HR"/>
        </w:rPr>
        <w:t>WBS)</w:t>
      </w:r>
      <w:bookmarkEnd w:id="13"/>
      <w:bookmarkEnd w:id="14"/>
    </w:p>
    <w:p w14:paraId="3FE84040" w14:textId="5C904B3D" w:rsidR="001844BC" w:rsidRPr="001844BC" w:rsidRDefault="002E1B6E" w:rsidP="001844BC">
      <w:pPr>
        <w:pStyle w:val="BodyText"/>
        <w:rPr>
          <w:lang w:val="hr-HR"/>
        </w:rPr>
      </w:pPr>
      <w:r>
        <w:rPr>
          <w:noProof/>
          <w:lang w:eastAsia="hr-HR"/>
        </w:rPr>
        <w:drawing>
          <wp:anchor distT="0" distB="0" distL="114300" distR="114300" simplePos="0" relativeHeight="251658240" behindDoc="1" locked="0" layoutInCell="1" allowOverlap="1" wp14:anchorId="2975699A" wp14:editId="73D82934">
            <wp:simplePos x="0" y="0"/>
            <wp:positionH relativeFrom="margin">
              <wp:align>left</wp:align>
            </wp:positionH>
            <wp:positionV relativeFrom="paragraph">
              <wp:posOffset>161867</wp:posOffset>
            </wp:positionV>
            <wp:extent cx="5943600" cy="4492625"/>
            <wp:effectExtent l="0" t="0" r="19050" b="0"/>
            <wp:wrapSquare wrapText="bothSides"/>
            <wp:docPr id="2" name="Dij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p w14:paraId="5DB9C145" w14:textId="4ECFF135" w:rsidR="00C74132" w:rsidRPr="00355A78" w:rsidRDefault="00C74132" w:rsidP="00C74132">
      <w:pPr>
        <w:pStyle w:val="BodyText"/>
        <w:rPr>
          <w:lang w:val="hr-HR"/>
        </w:rPr>
      </w:pPr>
    </w:p>
    <w:p w14:paraId="4A88DC8D" w14:textId="77777777" w:rsidR="00475262" w:rsidRDefault="00475262">
      <w:pPr>
        <w:widowControl/>
        <w:spacing w:line="240" w:lineRule="auto"/>
        <w:rPr>
          <w:rFonts w:ascii="Arial" w:hAnsi="Arial"/>
          <w:b/>
          <w:sz w:val="24"/>
          <w:lang w:val="hr-HR"/>
        </w:rPr>
      </w:pPr>
      <w:bookmarkStart w:id="15" w:name="_Toc179182966"/>
      <w:r>
        <w:rPr>
          <w:lang w:val="hr-HR"/>
        </w:rPr>
        <w:br w:type="page"/>
      </w:r>
    </w:p>
    <w:p w14:paraId="3A386D60" w14:textId="05CAA782" w:rsidR="000A6603" w:rsidRPr="006D00C5" w:rsidRDefault="00FC64FB" w:rsidP="000A6603">
      <w:pPr>
        <w:pStyle w:val="Heading1"/>
        <w:rPr>
          <w:lang w:val="hr-HR"/>
        </w:rPr>
      </w:pPr>
      <w:r>
        <w:rPr>
          <w:lang w:val="hr-HR"/>
        </w:rPr>
        <w:lastRenderedPageBreak/>
        <w:t>Kontrolne točke projekta</w:t>
      </w:r>
      <w:bookmarkEnd w:id="15"/>
      <w:r w:rsidR="00D309A5">
        <w:rPr>
          <w:lang w:val="hr-HR"/>
        </w:rPr>
        <w:t xml:space="preserve"> (engl. </w:t>
      </w:r>
      <w:proofErr w:type="spellStart"/>
      <w:r w:rsidR="00D309A5" w:rsidRPr="00D309A5">
        <w:rPr>
          <w:i/>
          <w:iCs/>
          <w:lang w:val="hr-HR"/>
        </w:rPr>
        <w:t>milestones</w:t>
      </w:r>
      <w:proofErr w:type="spellEnd"/>
      <w:r w:rsidR="00D309A5">
        <w:rPr>
          <w:lang w:val="hr-HR"/>
        </w:rPr>
        <w:t>)</w:t>
      </w:r>
    </w:p>
    <w:p w14:paraId="312BBA1C" w14:textId="77777777" w:rsidR="000A6603" w:rsidRPr="00132ADA" w:rsidRDefault="000A6603" w:rsidP="000A6603">
      <w:pPr>
        <w:pStyle w:val="BodyText"/>
        <w:rPr>
          <w:b/>
          <w:lang w:val="hr-HR"/>
        </w:rPr>
      </w:pPr>
      <w:r w:rsidRPr="00132ADA">
        <w:rPr>
          <w:b/>
          <w:lang w:val="hr-HR"/>
        </w:rPr>
        <w:t xml:space="preserve">Tablica </w:t>
      </w:r>
      <w:r w:rsidR="00FC64FB">
        <w:rPr>
          <w:b/>
          <w:lang w:val="hr-HR"/>
        </w:rPr>
        <w:t>kontrolnih točki projekta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366"/>
        <w:gridCol w:w="1259"/>
        <w:gridCol w:w="2391"/>
        <w:gridCol w:w="2333"/>
      </w:tblGrid>
      <w:tr w:rsidR="000A6603" w14:paraId="30974708" w14:textId="77777777">
        <w:trPr>
          <w:jc w:val="center"/>
        </w:trPr>
        <w:tc>
          <w:tcPr>
            <w:tcW w:w="2366" w:type="dxa"/>
            <w:vAlign w:val="center"/>
          </w:tcPr>
          <w:p w14:paraId="758F964A" w14:textId="77777777" w:rsidR="000A6603" w:rsidRPr="00132ADA" w:rsidRDefault="00FC64FB" w:rsidP="00DE4D1A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Kontrolne točke</w:t>
            </w:r>
          </w:p>
        </w:tc>
        <w:tc>
          <w:tcPr>
            <w:tcW w:w="1259" w:type="dxa"/>
            <w:vAlign w:val="center"/>
          </w:tcPr>
          <w:p w14:paraId="20859816" w14:textId="77777777" w:rsidR="000A6603" w:rsidRPr="00132ADA" w:rsidRDefault="000A6603" w:rsidP="00DE4D1A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Planirani datum</w:t>
            </w:r>
          </w:p>
        </w:tc>
        <w:tc>
          <w:tcPr>
            <w:tcW w:w="2391" w:type="dxa"/>
            <w:vAlign w:val="center"/>
          </w:tcPr>
          <w:p w14:paraId="40283991" w14:textId="77777777" w:rsidR="000A6603" w:rsidRPr="00132ADA" w:rsidRDefault="000A6603" w:rsidP="00DE4D1A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Realizirani datum</w:t>
            </w:r>
            <w:r w:rsidRPr="00132ADA">
              <w:rPr>
                <w:b/>
                <w:lang w:val="hr-HR"/>
              </w:rPr>
              <w:t xml:space="preserve"> </w:t>
            </w:r>
          </w:p>
        </w:tc>
        <w:tc>
          <w:tcPr>
            <w:tcW w:w="2333" w:type="dxa"/>
            <w:vAlign w:val="center"/>
          </w:tcPr>
          <w:p w14:paraId="623544A5" w14:textId="77777777" w:rsidR="000A6603" w:rsidRPr="000D2858" w:rsidRDefault="000A6603" w:rsidP="00DE4D1A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Status projekta</w:t>
            </w:r>
          </w:p>
        </w:tc>
      </w:tr>
      <w:tr w:rsidR="000A6603" w14:paraId="3011AC19" w14:textId="77777777">
        <w:trPr>
          <w:jc w:val="center"/>
        </w:trPr>
        <w:tc>
          <w:tcPr>
            <w:tcW w:w="2366" w:type="dxa"/>
            <w:vAlign w:val="center"/>
          </w:tcPr>
          <w:p w14:paraId="368CD69F" w14:textId="636AB7F0" w:rsidR="000A6603" w:rsidRDefault="00CA6375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Završetak </w:t>
            </w:r>
            <w:r w:rsidR="005C1A8B">
              <w:rPr>
                <w:lang w:val="hr-HR"/>
              </w:rPr>
              <w:t>faze planiranja projekta</w:t>
            </w:r>
          </w:p>
        </w:tc>
        <w:tc>
          <w:tcPr>
            <w:tcW w:w="1259" w:type="dxa"/>
            <w:vAlign w:val="center"/>
          </w:tcPr>
          <w:p w14:paraId="54126DFF" w14:textId="629B889E" w:rsidR="000A6603" w:rsidRDefault="005C1A8B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7.11.2022.</w:t>
            </w:r>
          </w:p>
        </w:tc>
        <w:tc>
          <w:tcPr>
            <w:tcW w:w="2391" w:type="dxa"/>
            <w:vAlign w:val="center"/>
          </w:tcPr>
          <w:p w14:paraId="6212C07A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046EF74B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0A6603" w14:paraId="729130CE" w14:textId="77777777">
        <w:trPr>
          <w:jc w:val="center"/>
        </w:trPr>
        <w:tc>
          <w:tcPr>
            <w:tcW w:w="2366" w:type="dxa"/>
            <w:vAlign w:val="center"/>
          </w:tcPr>
          <w:p w14:paraId="3104093C" w14:textId="578B5877" w:rsidR="000A6603" w:rsidRDefault="004A1153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Završetak </w:t>
            </w:r>
            <w:r w:rsidR="0002421D">
              <w:rPr>
                <w:lang w:val="hr-HR"/>
              </w:rPr>
              <w:t>osnov</w:t>
            </w:r>
            <w:r w:rsidR="008D1046">
              <w:rPr>
                <w:lang w:val="hr-HR"/>
              </w:rPr>
              <w:t>a aplikacijskog sučelja</w:t>
            </w:r>
          </w:p>
        </w:tc>
        <w:tc>
          <w:tcPr>
            <w:tcW w:w="1259" w:type="dxa"/>
            <w:vAlign w:val="center"/>
          </w:tcPr>
          <w:p w14:paraId="02E30796" w14:textId="0D289C26" w:rsidR="000A6603" w:rsidRDefault="008D1046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21.11.2022.</w:t>
            </w:r>
          </w:p>
        </w:tc>
        <w:tc>
          <w:tcPr>
            <w:tcW w:w="2391" w:type="dxa"/>
            <w:vAlign w:val="center"/>
          </w:tcPr>
          <w:p w14:paraId="5AA6AF3A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479D2495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0A6603" w14:paraId="28AA9E3A" w14:textId="77777777">
        <w:trPr>
          <w:jc w:val="center"/>
        </w:trPr>
        <w:tc>
          <w:tcPr>
            <w:tcW w:w="2366" w:type="dxa"/>
            <w:vAlign w:val="center"/>
          </w:tcPr>
          <w:p w14:paraId="470A5662" w14:textId="04C007DE" w:rsidR="000A6603" w:rsidRDefault="00737DCF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Završetak faze izrade web aplikacije</w:t>
            </w:r>
          </w:p>
        </w:tc>
        <w:tc>
          <w:tcPr>
            <w:tcW w:w="1259" w:type="dxa"/>
            <w:vAlign w:val="center"/>
          </w:tcPr>
          <w:p w14:paraId="72A0B7B4" w14:textId="44236DA9" w:rsidR="000A6603" w:rsidRDefault="003D2087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</w:t>
            </w:r>
            <w:r w:rsidR="00261515">
              <w:rPr>
                <w:lang w:val="hr-HR"/>
              </w:rPr>
              <w:t>9</w:t>
            </w:r>
            <w:r w:rsidR="00927738">
              <w:rPr>
                <w:lang w:val="hr-HR"/>
              </w:rPr>
              <w:t>.12.2022.</w:t>
            </w:r>
          </w:p>
        </w:tc>
        <w:tc>
          <w:tcPr>
            <w:tcW w:w="2391" w:type="dxa"/>
            <w:vAlign w:val="center"/>
          </w:tcPr>
          <w:p w14:paraId="1AB466E2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15DBB48F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0A6603" w14:paraId="368408F3" w14:textId="77777777">
        <w:trPr>
          <w:jc w:val="center"/>
        </w:trPr>
        <w:tc>
          <w:tcPr>
            <w:tcW w:w="2366" w:type="dxa"/>
            <w:vAlign w:val="center"/>
          </w:tcPr>
          <w:p w14:paraId="3484ED77" w14:textId="528CBD53" w:rsidR="000A6603" w:rsidRDefault="00927738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Završetak faze ispitivanja</w:t>
            </w:r>
            <w:r w:rsidR="001A6D2A">
              <w:rPr>
                <w:lang w:val="hr-HR"/>
              </w:rPr>
              <w:t xml:space="preserve"> (interno i vanjsko)</w:t>
            </w:r>
          </w:p>
        </w:tc>
        <w:tc>
          <w:tcPr>
            <w:tcW w:w="1259" w:type="dxa"/>
            <w:vAlign w:val="center"/>
          </w:tcPr>
          <w:p w14:paraId="6A96B243" w14:textId="6F294869" w:rsidR="000A6603" w:rsidRDefault="00D40A22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3</w:t>
            </w:r>
            <w:r w:rsidR="00B04D90">
              <w:rPr>
                <w:lang w:val="hr-HR"/>
              </w:rPr>
              <w:t>.1</w:t>
            </w:r>
            <w:r w:rsidR="001A6D2A">
              <w:rPr>
                <w:lang w:val="hr-HR"/>
              </w:rPr>
              <w:t>.202</w:t>
            </w:r>
            <w:r w:rsidR="003702E6">
              <w:rPr>
                <w:lang w:val="hr-HR"/>
              </w:rPr>
              <w:t>3</w:t>
            </w:r>
            <w:r w:rsidR="001A6D2A">
              <w:rPr>
                <w:lang w:val="hr-HR"/>
              </w:rPr>
              <w:t>.</w:t>
            </w:r>
          </w:p>
        </w:tc>
        <w:tc>
          <w:tcPr>
            <w:tcW w:w="2391" w:type="dxa"/>
            <w:vAlign w:val="center"/>
          </w:tcPr>
          <w:p w14:paraId="3241B1D9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1D508ED3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1A6D2A" w14:paraId="3384A4D6" w14:textId="77777777">
        <w:trPr>
          <w:jc w:val="center"/>
        </w:trPr>
        <w:tc>
          <w:tcPr>
            <w:tcW w:w="2366" w:type="dxa"/>
            <w:vAlign w:val="center"/>
          </w:tcPr>
          <w:p w14:paraId="467D1418" w14:textId="13B0EEED" w:rsidR="001A6D2A" w:rsidRDefault="00475262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Konačna verzija web aplikacije</w:t>
            </w:r>
          </w:p>
        </w:tc>
        <w:tc>
          <w:tcPr>
            <w:tcW w:w="1259" w:type="dxa"/>
            <w:vAlign w:val="center"/>
          </w:tcPr>
          <w:p w14:paraId="4778AADE" w14:textId="43D7C280" w:rsidR="001A6D2A" w:rsidRDefault="00FE10F5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6</w:t>
            </w:r>
            <w:r w:rsidR="006D4C7C">
              <w:rPr>
                <w:lang w:val="hr-HR"/>
              </w:rPr>
              <w:t>.1.2023.</w:t>
            </w:r>
          </w:p>
        </w:tc>
        <w:tc>
          <w:tcPr>
            <w:tcW w:w="2391" w:type="dxa"/>
            <w:vAlign w:val="center"/>
          </w:tcPr>
          <w:p w14:paraId="7B3FF1CB" w14:textId="77777777" w:rsidR="001A6D2A" w:rsidRDefault="001A6D2A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5F2BEF35" w14:textId="77777777" w:rsidR="001A6D2A" w:rsidRDefault="001A6D2A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</w:tbl>
    <w:p w14:paraId="02581305" w14:textId="77777777" w:rsidR="00A722D2" w:rsidRDefault="00A722D2" w:rsidP="00033D01">
      <w:pPr>
        <w:rPr>
          <w:lang w:val="hr-HR"/>
        </w:rPr>
      </w:pPr>
    </w:p>
    <w:p w14:paraId="07DE57E6" w14:textId="77777777" w:rsidR="000A6603" w:rsidRPr="006D00C5" w:rsidRDefault="000A6603" w:rsidP="000A6603">
      <w:pPr>
        <w:pStyle w:val="Heading1"/>
        <w:rPr>
          <w:lang w:val="hr-HR"/>
        </w:rPr>
      </w:pPr>
      <w:bookmarkStart w:id="16" w:name="_Toc179182967"/>
      <w:proofErr w:type="spellStart"/>
      <w:r>
        <w:rPr>
          <w:lang w:val="hr-HR"/>
        </w:rPr>
        <w:t>Gantogram</w:t>
      </w:r>
      <w:bookmarkEnd w:id="16"/>
      <w:proofErr w:type="spellEnd"/>
    </w:p>
    <w:p w14:paraId="383AAB41" w14:textId="024F119A" w:rsidR="00DE4D1A" w:rsidRDefault="00D22659" w:rsidP="00154FCD">
      <w:pPr>
        <w:pStyle w:val="BodyText"/>
        <w:rPr>
          <w:lang w:val="hr-H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5E0DED" wp14:editId="244A7EB0">
            <wp:simplePos x="0" y="0"/>
            <wp:positionH relativeFrom="margin">
              <wp:align>center</wp:align>
            </wp:positionH>
            <wp:positionV relativeFrom="paragraph">
              <wp:posOffset>320675</wp:posOffset>
            </wp:positionV>
            <wp:extent cx="7221527" cy="2590800"/>
            <wp:effectExtent l="0" t="0" r="0" b="0"/>
            <wp:wrapSquare wrapText="bothSides"/>
            <wp:docPr id="1" name="Picture 1" descr="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aterfall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1527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6D0C3" w14:textId="5E51C713" w:rsidR="00C40D55" w:rsidRDefault="00C40D55">
      <w:pPr>
        <w:widowControl/>
        <w:spacing w:line="240" w:lineRule="auto"/>
        <w:rPr>
          <w:rFonts w:ascii="Arial" w:hAnsi="Arial"/>
          <w:b/>
          <w:sz w:val="24"/>
          <w:lang w:val="hr-HR"/>
        </w:rPr>
      </w:pPr>
      <w:bookmarkStart w:id="17" w:name="_Toc179182968"/>
      <w:r>
        <w:rPr>
          <w:lang w:val="hr-HR"/>
        </w:rPr>
        <w:br w:type="page"/>
      </w:r>
    </w:p>
    <w:p w14:paraId="3DC8AD03" w14:textId="2AC41C1A" w:rsidR="00DE4D1A" w:rsidRPr="006D00C5" w:rsidRDefault="00DE4D1A" w:rsidP="00DE4D1A">
      <w:pPr>
        <w:pStyle w:val="Heading1"/>
        <w:rPr>
          <w:lang w:val="hr-HR"/>
        </w:rPr>
      </w:pPr>
      <w:r>
        <w:rPr>
          <w:lang w:val="hr-HR"/>
        </w:rPr>
        <w:lastRenderedPageBreak/>
        <w:t>Zapisnici sastanaka</w:t>
      </w:r>
      <w:bookmarkEnd w:id="17"/>
    </w:p>
    <w:p w14:paraId="3F7542C0" w14:textId="77777777" w:rsidR="00993B7B" w:rsidRDefault="002D6AE6" w:rsidP="009E452D">
      <w:pPr>
        <w:pStyle w:val="BodyText"/>
        <w:numPr>
          <w:ilvl w:val="0"/>
          <w:numId w:val="9"/>
        </w:numPr>
        <w:rPr>
          <w:lang w:val="hr-HR"/>
        </w:rPr>
      </w:pPr>
      <w:r>
        <w:rPr>
          <w:lang w:val="hr-HR"/>
        </w:rPr>
        <w:t>Sastanak, 25</w:t>
      </w:r>
      <w:r w:rsidR="00F102BE">
        <w:rPr>
          <w:lang w:val="hr-HR"/>
        </w:rPr>
        <w:t>.10.2022., D153</w:t>
      </w:r>
    </w:p>
    <w:p w14:paraId="6BB3CC3D" w14:textId="266302F5" w:rsidR="00F102BE" w:rsidRPr="009E452D" w:rsidRDefault="007E48C5" w:rsidP="00993B7B">
      <w:pPr>
        <w:pStyle w:val="BodyText"/>
        <w:numPr>
          <w:ilvl w:val="2"/>
          <w:numId w:val="9"/>
        </w:numPr>
        <w:rPr>
          <w:lang w:val="hr-HR"/>
        </w:rPr>
      </w:pPr>
      <w:r w:rsidRPr="009E452D">
        <w:rPr>
          <w:lang w:val="hr-HR"/>
        </w:rPr>
        <w:t>Konzultacija članova tima s mentorom</w:t>
      </w:r>
      <w:r w:rsidR="00586D99" w:rsidRPr="009E452D">
        <w:rPr>
          <w:lang w:val="hr-HR"/>
        </w:rPr>
        <w:t xml:space="preserve"> i dogovor o smjeru projekta.</w:t>
      </w:r>
    </w:p>
    <w:p w14:paraId="3E274465" w14:textId="658D6D38" w:rsidR="00586D99" w:rsidRDefault="00586D99" w:rsidP="00586D99">
      <w:pPr>
        <w:pStyle w:val="BodyText"/>
        <w:numPr>
          <w:ilvl w:val="0"/>
          <w:numId w:val="9"/>
        </w:numPr>
        <w:rPr>
          <w:lang w:val="hr-HR"/>
        </w:rPr>
      </w:pPr>
      <w:r>
        <w:rPr>
          <w:lang w:val="hr-HR"/>
        </w:rPr>
        <w:t>Sastanak, 28.10.2022.</w:t>
      </w:r>
      <w:r w:rsidR="00D8326E">
        <w:rPr>
          <w:lang w:val="hr-HR"/>
        </w:rPr>
        <w:t>, FER</w:t>
      </w:r>
    </w:p>
    <w:p w14:paraId="039DBEB5" w14:textId="363AA923" w:rsidR="009E452D" w:rsidRDefault="00D8326E" w:rsidP="00993B7B">
      <w:pPr>
        <w:pStyle w:val="BodyText"/>
        <w:numPr>
          <w:ilvl w:val="2"/>
          <w:numId w:val="9"/>
        </w:numPr>
        <w:rPr>
          <w:lang w:val="hr-HR"/>
        </w:rPr>
      </w:pPr>
      <w:r>
        <w:rPr>
          <w:lang w:val="hr-HR"/>
        </w:rPr>
        <w:t xml:space="preserve">Početak izrade </w:t>
      </w:r>
      <w:r w:rsidR="0001349F">
        <w:rPr>
          <w:lang w:val="hr-HR"/>
        </w:rPr>
        <w:t xml:space="preserve">projektne </w:t>
      </w:r>
      <w:r>
        <w:rPr>
          <w:lang w:val="hr-HR"/>
        </w:rPr>
        <w:t>dokumentacije</w:t>
      </w:r>
      <w:r w:rsidR="0001349F">
        <w:rPr>
          <w:lang w:val="hr-HR"/>
        </w:rPr>
        <w:t>. D</w:t>
      </w:r>
      <w:r w:rsidR="00940E75">
        <w:rPr>
          <w:lang w:val="hr-HR"/>
        </w:rPr>
        <w:t>ogovor o načinu izrade web aplikacije</w:t>
      </w:r>
      <w:r w:rsidR="0001349F">
        <w:rPr>
          <w:lang w:val="hr-HR"/>
        </w:rPr>
        <w:t xml:space="preserve"> te o sadržaju</w:t>
      </w:r>
      <w:r w:rsidR="00C5328D">
        <w:rPr>
          <w:lang w:val="hr-HR"/>
        </w:rPr>
        <w:t>.</w:t>
      </w:r>
    </w:p>
    <w:p w14:paraId="037779F6" w14:textId="4AEF18B5" w:rsidR="00993B7B" w:rsidRDefault="00B16437" w:rsidP="00993B7B">
      <w:pPr>
        <w:pStyle w:val="BodyText"/>
        <w:numPr>
          <w:ilvl w:val="0"/>
          <w:numId w:val="9"/>
        </w:numPr>
        <w:rPr>
          <w:lang w:val="hr-HR"/>
        </w:rPr>
      </w:pPr>
      <w:r>
        <w:rPr>
          <w:lang w:val="hr-HR"/>
        </w:rPr>
        <w:t>Sastanak, 8.11.2022., D153</w:t>
      </w:r>
    </w:p>
    <w:p w14:paraId="5193C333" w14:textId="07627C0E" w:rsidR="00B16437" w:rsidRDefault="005C201D" w:rsidP="00B16437">
      <w:pPr>
        <w:pStyle w:val="BodyText"/>
        <w:numPr>
          <w:ilvl w:val="2"/>
          <w:numId w:val="9"/>
        </w:numPr>
        <w:rPr>
          <w:lang w:val="hr-HR"/>
        </w:rPr>
      </w:pPr>
      <w:r>
        <w:rPr>
          <w:lang w:val="hr-HR"/>
        </w:rPr>
        <w:t xml:space="preserve">Konzultacija članova tima s mentorom </w:t>
      </w:r>
      <w:r w:rsidR="00E23B19">
        <w:rPr>
          <w:lang w:val="hr-HR"/>
        </w:rPr>
        <w:t>te odobrenje prve verzije projektne dokumentacije.</w:t>
      </w:r>
    </w:p>
    <w:p w14:paraId="683DE2AD" w14:textId="41F2FC50" w:rsidR="007B2823" w:rsidRDefault="007B2823" w:rsidP="007B2823">
      <w:pPr>
        <w:pStyle w:val="BodyText"/>
        <w:numPr>
          <w:ilvl w:val="0"/>
          <w:numId w:val="9"/>
        </w:numPr>
        <w:rPr>
          <w:lang w:val="hr-HR"/>
        </w:rPr>
      </w:pPr>
      <w:r>
        <w:rPr>
          <w:lang w:val="hr-HR"/>
        </w:rPr>
        <w:t>Sastanak, 17.11.2022., FER</w:t>
      </w:r>
    </w:p>
    <w:p w14:paraId="21C65617" w14:textId="2FD09687" w:rsidR="007B2823" w:rsidRDefault="007B2823" w:rsidP="007B2823">
      <w:pPr>
        <w:pStyle w:val="BodyText"/>
        <w:numPr>
          <w:ilvl w:val="2"/>
          <w:numId w:val="9"/>
        </w:numPr>
        <w:rPr>
          <w:lang w:val="hr-HR"/>
        </w:rPr>
      </w:pPr>
      <w:r>
        <w:rPr>
          <w:lang w:val="hr-HR"/>
        </w:rPr>
        <w:t>Dogovor projektnog tima oko izrade početnog web sučelja te o osnovnoj strukturi web aplikacije</w:t>
      </w:r>
    </w:p>
    <w:p w14:paraId="702B83AB" w14:textId="4881350D" w:rsidR="007B2823" w:rsidRDefault="007B2823" w:rsidP="007B2823">
      <w:pPr>
        <w:pStyle w:val="BodyText"/>
        <w:numPr>
          <w:ilvl w:val="0"/>
          <w:numId w:val="9"/>
        </w:numPr>
        <w:rPr>
          <w:lang w:val="hr-HR"/>
        </w:rPr>
      </w:pPr>
      <w:r>
        <w:rPr>
          <w:lang w:val="hr-HR"/>
        </w:rPr>
        <w:t>Sastanak, 21.11.2022., FER</w:t>
      </w:r>
    </w:p>
    <w:p w14:paraId="3553EB4B" w14:textId="7BAAF640" w:rsidR="007B2823" w:rsidRDefault="007B2823" w:rsidP="007B2823">
      <w:pPr>
        <w:pStyle w:val="BodyText"/>
        <w:numPr>
          <w:ilvl w:val="2"/>
          <w:numId w:val="9"/>
        </w:numPr>
        <w:rPr>
          <w:lang w:val="hr-HR"/>
        </w:rPr>
      </w:pPr>
      <w:r>
        <w:rPr>
          <w:lang w:val="hr-HR"/>
        </w:rPr>
        <w:t>Sastanak članova projektnog tima sa mentorom te diskusija o izrađenom početnom web sučelju aplikacije</w:t>
      </w:r>
    </w:p>
    <w:p w14:paraId="68B5F53A" w14:textId="46479ADD" w:rsidR="007B2823" w:rsidRDefault="007B2823" w:rsidP="007B2823">
      <w:pPr>
        <w:pStyle w:val="BodyText"/>
        <w:numPr>
          <w:ilvl w:val="0"/>
          <w:numId w:val="9"/>
        </w:numPr>
        <w:rPr>
          <w:lang w:val="hr-HR"/>
        </w:rPr>
      </w:pPr>
      <w:r>
        <w:rPr>
          <w:lang w:val="hr-HR"/>
        </w:rPr>
        <w:t>Sastanak, 6.12.2022., FER</w:t>
      </w:r>
    </w:p>
    <w:p w14:paraId="440CDCDD" w14:textId="4ECC4D97" w:rsidR="007B2823" w:rsidRDefault="007B2823" w:rsidP="007B2823">
      <w:pPr>
        <w:pStyle w:val="BodyText"/>
        <w:numPr>
          <w:ilvl w:val="2"/>
          <w:numId w:val="9"/>
        </w:numPr>
        <w:rPr>
          <w:lang w:val="hr-HR"/>
        </w:rPr>
      </w:pPr>
      <w:r>
        <w:rPr>
          <w:lang w:val="hr-HR"/>
        </w:rPr>
        <w:t>Sastanak članova tima te dogovor o daljnjem tijeku izrade web aplikacije</w:t>
      </w:r>
    </w:p>
    <w:p w14:paraId="1C5D0877" w14:textId="457E1D04" w:rsidR="00F37781" w:rsidRPr="00F37781" w:rsidRDefault="002D6AE6" w:rsidP="00F37781">
      <w:pPr>
        <w:pStyle w:val="BodyText"/>
        <w:rPr>
          <w:lang w:val="hr-HR"/>
        </w:rPr>
      </w:pPr>
      <w:r>
        <w:rPr>
          <w:lang w:val="hr-HR"/>
        </w:rPr>
        <w:t xml:space="preserve"> </w:t>
      </w:r>
    </w:p>
    <w:p w14:paraId="250353BB" w14:textId="77777777" w:rsidR="00C601D9" w:rsidRDefault="00C601D9" w:rsidP="00C601D9">
      <w:pPr>
        <w:pStyle w:val="BodyText"/>
        <w:keepLines w:val="0"/>
        <w:rPr>
          <w:lang w:val="hr-HR"/>
        </w:rPr>
      </w:pPr>
    </w:p>
    <w:p w14:paraId="0BAFF252" w14:textId="77777777" w:rsidR="00C601D9" w:rsidRDefault="00C601D9" w:rsidP="00C601D9">
      <w:pPr>
        <w:pStyle w:val="BodyText"/>
        <w:keepLines w:val="0"/>
        <w:rPr>
          <w:lang w:val="hr-HR"/>
        </w:rPr>
      </w:pPr>
    </w:p>
    <w:p w14:paraId="77EFEEE8" w14:textId="77777777" w:rsidR="00C601D9" w:rsidRPr="00C601D9" w:rsidRDefault="00C601D9" w:rsidP="00C601D9">
      <w:pPr>
        <w:pStyle w:val="BodyText"/>
        <w:keepLines w:val="0"/>
        <w:rPr>
          <w:lang w:val="hr-HR"/>
        </w:rPr>
      </w:pPr>
    </w:p>
    <w:p w14:paraId="4AAD202F" w14:textId="77777777" w:rsidR="00C601D9" w:rsidRDefault="00C601D9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0A6603" w:rsidRPr="006D00C5" w14:paraId="1FD24901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EB8861C" w14:textId="77777777" w:rsidR="000A6603" w:rsidRPr="00132ADA" w:rsidRDefault="00C601D9" w:rsidP="00DE4D1A">
            <w:pPr>
              <w:pStyle w:val="Header"/>
              <w:spacing w:before="120" w:after="120"/>
              <w:rPr>
                <w:b/>
                <w:lang w:val="hr-HR"/>
              </w:rPr>
            </w:pPr>
            <w:r>
              <w:rPr>
                <w:lang w:val="hr-HR"/>
              </w:rPr>
              <w:lastRenderedPageBreak/>
              <w:br w:type="page"/>
            </w:r>
            <w:r>
              <w:rPr>
                <w:lang w:val="hr-HR"/>
              </w:rPr>
              <w:br w:type="page"/>
            </w:r>
            <w:r>
              <w:rPr>
                <w:lang w:val="hr-HR"/>
              </w:rPr>
              <w:br w:type="page"/>
            </w:r>
            <w:r>
              <w:br w:type="page"/>
            </w:r>
            <w:r>
              <w:br w:type="page"/>
            </w:r>
            <w:r w:rsidR="000A6603">
              <w:rPr>
                <w:b/>
                <w:lang w:val="hr-HR"/>
              </w:rPr>
              <w:t>Suglasan s dokumentom (potpisuju članovi tima):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7FDD49C" w14:textId="77777777"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</w:p>
        </w:tc>
      </w:tr>
      <w:tr w:rsidR="000A6603" w:rsidRPr="006D00C5" w14:paraId="2DD3A88C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1476728" w14:textId="6C3AE885" w:rsidR="000A6603" w:rsidRDefault="00163C3A" w:rsidP="00DE4D1A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Dominik Đurinić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0B4D416D" w14:textId="77777777"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  <w:tr w:rsidR="000A6603" w:rsidRPr="006D00C5" w14:paraId="478DA8AA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2BF5D44F" w14:textId="07BF2A99" w:rsidR="000A6603" w:rsidRDefault="00163C3A" w:rsidP="00DE4D1A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Ante</w:t>
            </w:r>
            <w:r w:rsidR="00452D3D">
              <w:rPr>
                <w:lang w:val="hr-HR"/>
              </w:rPr>
              <w:t xml:space="preserve"> </w:t>
            </w:r>
            <w:proofErr w:type="spellStart"/>
            <w:r w:rsidR="00452D3D">
              <w:rPr>
                <w:lang w:val="hr-HR"/>
              </w:rPr>
              <w:t>Kolobarić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0DE9F30" w14:textId="77777777"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</w:tbl>
    <w:p w14:paraId="1E89D95F" w14:textId="77777777" w:rsidR="000A6603" w:rsidRPr="000A6603" w:rsidRDefault="000A6603" w:rsidP="000A6603">
      <w:pPr>
        <w:pStyle w:val="BodyText"/>
        <w:rPr>
          <w:lang w:val="hr-HR"/>
        </w:rPr>
      </w:pPr>
    </w:p>
    <w:p w14:paraId="2964E4AF" w14:textId="77777777" w:rsidR="00E119AF" w:rsidRPr="006D00C5" w:rsidRDefault="00E119AF" w:rsidP="00033D01">
      <w:pPr>
        <w:rPr>
          <w:lang w:val="hr-HR"/>
        </w:rPr>
      </w:pPr>
    </w:p>
    <w:p w14:paraId="1EA5D8E1" w14:textId="77777777" w:rsidR="00BD4729" w:rsidRDefault="00BD4729" w:rsidP="000A6603">
      <w:pPr>
        <w:pStyle w:val="Header"/>
        <w:spacing w:before="120" w:after="120"/>
        <w:rPr>
          <w:b/>
          <w:lang w:val="hr-HR"/>
        </w:rPr>
        <w:sectPr w:rsidR="00BD4729" w:rsidSect="00DE4D1A"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6D00C5" w14:paraId="723EACA6" w14:textId="77777777"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B7DF844" w14:textId="77777777" w:rsidR="00E119AF" w:rsidRPr="006D00C5" w:rsidRDefault="00BD4729" w:rsidP="00154FCD">
            <w:pPr>
              <w:pStyle w:val="Header"/>
              <w:keepNext/>
              <w:keepLines/>
              <w:spacing w:before="120" w:after="120"/>
              <w:rPr>
                <w:b/>
                <w:lang w:val="hr-HR"/>
              </w:rPr>
            </w:pPr>
            <w:r>
              <w:rPr>
                <w:b/>
                <w:lang w:val="hr-HR"/>
              </w:rPr>
              <w:t>Odobrio</w:t>
            </w:r>
            <w:r w:rsidR="000A6603">
              <w:rPr>
                <w:b/>
                <w:lang w:val="hr-HR"/>
              </w:rPr>
              <w:t>(potpisuje nastavnik)</w:t>
            </w:r>
            <w:r w:rsidR="00E119AF" w:rsidRPr="006D00C5">
              <w:rPr>
                <w:b/>
                <w:lang w:val="hr-HR"/>
              </w:rPr>
              <w:t>:</w:t>
            </w:r>
          </w:p>
          <w:p w14:paraId="0AAA4251" w14:textId="2A1BFA5A" w:rsidR="00E119AF" w:rsidRPr="006D00C5" w:rsidRDefault="00DC18EF" w:rsidP="006D00C5">
            <w:pPr>
              <w:pStyle w:val="Header"/>
              <w:spacing w:before="120" w:after="120"/>
              <w:rPr>
                <w:b/>
                <w:lang w:val="hr-HR"/>
              </w:rPr>
            </w:pPr>
            <w:r>
              <w:rPr>
                <w:lang w:val="hr-HR"/>
              </w:rPr>
              <w:t>d</w:t>
            </w:r>
            <w:r w:rsidR="00B57EC4">
              <w:rPr>
                <w:lang w:val="hr-HR"/>
              </w:rPr>
              <w:t>oc.</w:t>
            </w:r>
            <w:r>
              <w:rPr>
                <w:lang w:val="hr-HR"/>
              </w:rPr>
              <w:t xml:space="preserve"> </w:t>
            </w:r>
            <w:r w:rsidR="00B57EC4">
              <w:rPr>
                <w:lang w:val="hr-HR"/>
              </w:rPr>
              <w:t>dr. sc.</w:t>
            </w:r>
            <w:r>
              <w:rPr>
                <w:lang w:val="hr-HR"/>
              </w:rPr>
              <w:t xml:space="preserve"> </w:t>
            </w:r>
            <w:r w:rsidR="0037501B">
              <w:rPr>
                <w:lang w:val="hr-HR"/>
              </w:rPr>
              <w:t>Mate Puljiz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40BEC956" w14:textId="77777777" w:rsidR="00E119AF" w:rsidRPr="006D00C5" w:rsidRDefault="00E119AF" w:rsidP="006D00C5">
            <w:pPr>
              <w:pStyle w:val="Header"/>
              <w:spacing w:before="120" w:after="120"/>
              <w:rPr>
                <w:b/>
                <w:lang w:val="hr-HR"/>
              </w:rPr>
            </w:pPr>
          </w:p>
        </w:tc>
      </w:tr>
    </w:tbl>
    <w:p w14:paraId="69725649" w14:textId="77777777" w:rsidR="00BD4729" w:rsidRDefault="00BD4729" w:rsidP="006D00C5">
      <w:pPr>
        <w:pStyle w:val="Header"/>
        <w:spacing w:before="120" w:after="120"/>
        <w:rPr>
          <w:lang w:val="hr-HR"/>
        </w:rPr>
        <w:sectPr w:rsidR="00BD4729" w:rsidSect="00BD472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6D00C5" w14:paraId="03169950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26523A1" w14:textId="77777777" w:rsidR="00E119AF" w:rsidRPr="006D00C5" w:rsidRDefault="00E119AF" w:rsidP="006D00C5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5D14D405" w14:textId="77777777" w:rsidR="00E119AF" w:rsidRPr="006D00C5" w:rsidRDefault="00416E61" w:rsidP="006D00C5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Potpis</w:t>
            </w:r>
            <w:r w:rsidR="00E119AF" w:rsidRPr="006D00C5">
              <w:rPr>
                <w:lang w:val="hr-HR"/>
              </w:rPr>
              <w:t>: ____________</w:t>
            </w:r>
          </w:p>
        </w:tc>
      </w:tr>
    </w:tbl>
    <w:p w14:paraId="15044F35" w14:textId="77777777" w:rsidR="00904D7F" w:rsidRDefault="00904D7F" w:rsidP="00033D01">
      <w:pPr>
        <w:rPr>
          <w:lang w:val="hr-HR"/>
        </w:rPr>
      </w:pPr>
    </w:p>
    <w:p w14:paraId="615F601F" w14:textId="77777777" w:rsidR="00904D7F" w:rsidRDefault="00904D7F" w:rsidP="00033D01">
      <w:pPr>
        <w:rPr>
          <w:lang w:val="hr-HR"/>
        </w:rPr>
      </w:pPr>
    </w:p>
    <w:sectPr w:rsidR="00904D7F" w:rsidSect="00BD4729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32BA3" w14:textId="77777777" w:rsidR="00056416" w:rsidRDefault="00056416">
      <w:r>
        <w:separator/>
      </w:r>
    </w:p>
  </w:endnote>
  <w:endnote w:type="continuationSeparator" w:id="0">
    <w:p w14:paraId="7AF9323B" w14:textId="77777777" w:rsidR="00056416" w:rsidRDefault="00056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5587F" w:rsidRPr="00DF3B4B" w14:paraId="4687E74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FA67BB9" w14:textId="7A7EAB59" w:rsidR="00F5587F" w:rsidRPr="00DF3B4B" w:rsidRDefault="00F5587F">
          <w:pPr>
            <w:ind w:right="360"/>
            <w:rPr>
              <w:lang w:val="hr-HR"/>
            </w:rPr>
          </w:pPr>
          <w:r>
            <w:rPr>
              <w:lang w:val="hr-HR"/>
            </w:rPr>
            <w:t xml:space="preserve">FER </w:t>
          </w:r>
          <w:r w:rsidR="00512DCE">
            <w:rPr>
              <w:lang w:val="hr-HR"/>
            </w:rPr>
            <w:t>3</w:t>
          </w:r>
          <w:r>
            <w:rPr>
              <w:lang w:val="hr-HR"/>
            </w:rPr>
            <w:t xml:space="preserve"> 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E52A11" w14:textId="7817E8C4" w:rsidR="00F5587F" w:rsidRPr="00DF3B4B" w:rsidRDefault="00F5587F">
          <w:pPr>
            <w:jc w:val="center"/>
            <w:rPr>
              <w:lang w:val="hr-HR"/>
            </w:rPr>
          </w:pPr>
          <w:r w:rsidRPr="00DF3B4B">
            <w:rPr>
              <w:lang w:val="hr-HR"/>
            </w:rPr>
            <w:sym w:font="Symbol" w:char="F0D3"/>
          </w:r>
          <w:r>
            <w:rPr>
              <w:lang w:val="hr-HR"/>
            </w:rPr>
            <w:t>FER</w:t>
          </w:r>
          <w:r w:rsidRPr="00DF3B4B">
            <w:rPr>
              <w:lang w:val="hr-HR"/>
            </w:rPr>
            <w:t xml:space="preserve">, </w:t>
          </w:r>
          <w:r w:rsidRPr="00DF3B4B">
            <w:rPr>
              <w:lang w:val="hr-HR"/>
            </w:rPr>
            <w:fldChar w:fldCharType="begin"/>
          </w:r>
          <w:r w:rsidRPr="00DF3B4B">
            <w:rPr>
              <w:lang w:val="hr-HR"/>
            </w:rPr>
            <w:instrText xml:space="preserve"> DATE \@ "yyyy" </w:instrText>
          </w:r>
          <w:r w:rsidRPr="00DF3B4B">
            <w:rPr>
              <w:lang w:val="hr-HR"/>
            </w:rPr>
            <w:fldChar w:fldCharType="separate"/>
          </w:r>
          <w:r w:rsidR="007B2823">
            <w:rPr>
              <w:noProof/>
              <w:lang w:val="hr-HR"/>
            </w:rPr>
            <w:t>2022</w:t>
          </w:r>
          <w:r w:rsidRPr="00DF3B4B">
            <w:rPr>
              <w:lang w:val="hr-H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8BC16B" w14:textId="77777777" w:rsidR="00F5587F" w:rsidRPr="00DF3B4B" w:rsidRDefault="00F5587F">
          <w:pPr>
            <w:jc w:val="right"/>
            <w:rPr>
              <w:lang w:val="hr-HR"/>
            </w:rPr>
          </w:pPr>
          <w:r w:rsidRPr="00DF3B4B">
            <w:rPr>
              <w:lang w:val="hr-HR"/>
            </w:rPr>
            <w:t xml:space="preserve">Stranica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PAGE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6</w:t>
          </w:r>
          <w:r w:rsidRPr="00DF3B4B">
            <w:rPr>
              <w:rStyle w:val="PageNumber"/>
              <w:lang w:val="hr-HR"/>
            </w:rPr>
            <w:fldChar w:fldCharType="end"/>
          </w:r>
          <w:r w:rsidRPr="00DF3B4B">
            <w:rPr>
              <w:rStyle w:val="PageNumber"/>
              <w:lang w:val="hr-HR"/>
            </w:rPr>
            <w:t xml:space="preserve"> od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NUMPAGES  \* MERGEFORMAT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6</w:t>
          </w:r>
          <w:r w:rsidRPr="00DF3B4B">
            <w:rPr>
              <w:rStyle w:val="PageNumber"/>
              <w:lang w:val="hr-HR"/>
            </w:rPr>
            <w:fldChar w:fldCharType="end"/>
          </w:r>
        </w:p>
      </w:tc>
    </w:tr>
  </w:tbl>
  <w:p w14:paraId="66C0A4F3" w14:textId="77777777" w:rsidR="00F5587F" w:rsidRDefault="00F558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A0265" w14:textId="77777777" w:rsidR="00056416" w:rsidRDefault="00056416">
      <w:r>
        <w:separator/>
      </w:r>
    </w:p>
  </w:footnote>
  <w:footnote w:type="continuationSeparator" w:id="0">
    <w:p w14:paraId="7E59B6E6" w14:textId="77777777" w:rsidR="00056416" w:rsidRDefault="000564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5587F" w14:paraId="1F87D060" w14:textId="77777777">
      <w:tc>
        <w:tcPr>
          <w:tcW w:w="6379" w:type="dxa"/>
        </w:tcPr>
        <w:p w14:paraId="48E67410" w14:textId="34D2A534" w:rsidR="00F5587F" w:rsidRPr="00DF3B4B" w:rsidRDefault="00512DCE">
          <w:pPr>
            <w:rPr>
              <w:lang w:val="hr-HR"/>
            </w:rPr>
          </w:pPr>
          <w:r>
            <w:rPr>
              <w:lang w:val="hr-HR"/>
            </w:rPr>
            <w:t>DO, RE, MI</w:t>
          </w:r>
        </w:p>
      </w:tc>
      <w:tc>
        <w:tcPr>
          <w:tcW w:w="3179" w:type="dxa"/>
        </w:tcPr>
        <w:p w14:paraId="4BFF630D" w14:textId="77777777" w:rsidR="00F5587F" w:rsidRPr="00DF3B4B" w:rsidRDefault="00F5587F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00DF3B4B">
            <w:rPr>
              <w:lang w:val="hr-HR"/>
            </w:rPr>
            <w:t xml:space="preserve">  Verzija:           &lt;1.0&gt;</w:t>
          </w:r>
        </w:p>
      </w:tc>
    </w:tr>
    <w:tr w:rsidR="00F5587F" w14:paraId="28462016" w14:textId="77777777">
      <w:tc>
        <w:tcPr>
          <w:tcW w:w="6379" w:type="dxa"/>
        </w:tcPr>
        <w:p w14:paraId="3851C6DF" w14:textId="77777777" w:rsidR="00F5587F" w:rsidRPr="00DF3B4B" w:rsidRDefault="00F5587F">
          <w:pPr>
            <w:rPr>
              <w:lang w:val="hr-HR"/>
            </w:rPr>
          </w:pPr>
          <w:r>
            <w:rPr>
              <w:lang w:val="hr-HR"/>
            </w:rPr>
            <w:t>Projektna dokumentacija</w:t>
          </w:r>
        </w:p>
      </w:tc>
      <w:tc>
        <w:tcPr>
          <w:tcW w:w="3179" w:type="dxa"/>
        </w:tcPr>
        <w:p w14:paraId="3447243E" w14:textId="228188F3" w:rsidR="00F5587F" w:rsidRPr="00DF3B4B" w:rsidRDefault="00F5587F">
          <w:pPr>
            <w:rPr>
              <w:lang w:val="hr-HR"/>
            </w:rPr>
          </w:pPr>
          <w:r w:rsidRPr="00DF3B4B">
            <w:rPr>
              <w:lang w:val="hr-HR"/>
            </w:rPr>
            <w:t xml:space="preserve">  Datum:  &lt;</w:t>
          </w:r>
          <w:r w:rsidR="00512DCE">
            <w:rPr>
              <w:lang w:val="hr-HR"/>
            </w:rPr>
            <w:t>6</w:t>
          </w:r>
          <w:r w:rsidRPr="00DF3B4B">
            <w:rPr>
              <w:lang w:val="hr-HR"/>
            </w:rPr>
            <w:t>/</w:t>
          </w:r>
          <w:r w:rsidR="00512DCE">
            <w:rPr>
              <w:lang w:val="hr-HR"/>
            </w:rPr>
            <w:t>11</w:t>
          </w:r>
          <w:r w:rsidRPr="00DF3B4B">
            <w:rPr>
              <w:lang w:val="hr-HR"/>
            </w:rPr>
            <w:t>/</w:t>
          </w:r>
          <w:r w:rsidR="00512DCE">
            <w:rPr>
              <w:lang w:val="hr-HR"/>
            </w:rPr>
            <w:t>2022</w:t>
          </w:r>
          <w:r w:rsidRPr="00DF3B4B">
            <w:rPr>
              <w:lang w:val="hr-HR"/>
            </w:rPr>
            <w:t>&gt;</w:t>
          </w:r>
        </w:p>
      </w:tc>
    </w:tr>
  </w:tbl>
  <w:p w14:paraId="2549C35C" w14:textId="77777777" w:rsidR="00F5587F" w:rsidRDefault="00F55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D73933"/>
    <w:multiLevelType w:val="hybridMultilevel"/>
    <w:tmpl w:val="32E85EA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98048D"/>
    <w:multiLevelType w:val="hybridMultilevel"/>
    <w:tmpl w:val="8528F6AE"/>
    <w:lvl w:ilvl="0" w:tplc="E9469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7CCAEB16">
      <w:start w:val="1"/>
      <w:numFmt w:val="bullet"/>
      <w:lvlText w:val=""/>
      <w:lvlJc w:val="left"/>
      <w:pPr>
        <w:ind w:left="1980" w:hanging="360"/>
      </w:pPr>
      <w:rPr>
        <w:rFonts w:ascii="Symbol" w:hAnsi="Symbol" w:hint="default"/>
      </w:r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160D92"/>
    <w:multiLevelType w:val="hybridMultilevel"/>
    <w:tmpl w:val="6CEE58EC"/>
    <w:lvl w:ilvl="0" w:tplc="E9469E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AB2278"/>
    <w:multiLevelType w:val="hybridMultilevel"/>
    <w:tmpl w:val="39C23814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2170D2"/>
    <w:multiLevelType w:val="hybridMultilevel"/>
    <w:tmpl w:val="DB32C55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B19FC"/>
    <w:multiLevelType w:val="hybridMultilevel"/>
    <w:tmpl w:val="167CF376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7C6F126B"/>
    <w:multiLevelType w:val="hybridMultilevel"/>
    <w:tmpl w:val="8C5C329E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51910433">
    <w:abstractNumId w:val="0"/>
  </w:num>
  <w:num w:numId="2" w16cid:durableId="1431656540">
    <w:abstractNumId w:val="9"/>
  </w:num>
  <w:num w:numId="3" w16cid:durableId="423914262">
    <w:abstractNumId w:val="4"/>
  </w:num>
  <w:num w:numId="4" w16cid:durableId="1727144372">
    <w:abstractNumId w:val="3"/>
  </w:num>
  <w:num w:numId="5" w16cid:durableId="490290910">
    <w:abstractNumId w:val="5"/>
  </w:num>
  <w:num w:numId="6" w16cid:durableId="145097087">
    <w:abstractNumId w:val="6"/>
  </w:num>
  <w:num w:numId="7" w16cid:durableId="100800641">
    <w:abstractNumId w:val="12"/>
  </w:num>
  <w:num w:numId="8" w16cid:durableId="685792384">
    <w:abstractNumId w:val="7"/>
  </w:num>
  <w:num w:numId="9" w16cid:durableId="99103477">
    <w:abstractNumId w:val="2"/>
  </w:num>
  <w:num w:numId="10" w16cid:durableId="1497652322">
    <w:abstractNumId w:val="11"/>
  </w:num>
  <w:num w:numId="11" w16cid:durableId="1244416197">
    <w:abstractNumId w:val="10"/>
  </w:num>
  <w:num w:numId="12" w16cid:durableId="873494625">
    <w:abstractNumId w:val="13"/>
  </w:num>
  <w:num w:numId="13" w16cid:durableId="389769102">
    <w:abstractNumId w:val="1"/>
  </w:num>
  <w:num w:numId="14" w16cid:durableId="9363322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D6"/>
    <w:rsid w:val="00003C0C"/>
    <w:rsid w:val="0001349F"/>
    <w:rsid w:val="0002421D"/>
    <w:rsid w:val="00033D01"/>
    <w:rsid w:val="0003786A"/>
    <w:rsid w:val="000419A8"/>
    <w:rsid w:val="00056416"/>
    <w:rsid w:val="0008096C"/>
    <w:rsid w:val="000A2851"/>
    <w:rsid w:val="000A47E2"/>
    <w:rsid w:val="000A6603"/>
    <w:rsid w:val="000B7919"/>
    <w:rsid w:val="000D74FE"/>
    <w:rsid w:val="000E79E7"/>
    <w:rsid w:val="000F5C98"/>
    <w:rsid w:val="001114D4"/>
    <w:rsid w:val="00130B16"/>
    <w:rsid w:val="0013431C"/>
    <w:rsid w:val="00140C10"/>
    <w:rsid w:val="00144939"/>
    <w:rsid w:val="00154FCD"/>
    <w:rsid w:val="0015703B"/>
    <w:rsid w:val="00163C3A"/>
    <w:rsid w:val="00172BD2"/>
    <w:rsid w:val="00182607"/>
    <w:rsid w:val="001844BC"/>
    <w:rsid w:val="001A6D2A"/>
    <w:rsid w:val="001B2165"/>
    <w:rsid w:val="001C16DC"/>
    <w:rsid w:val="001E3F6D"/>
    <w:rsid w:val="00230E52"/>
    <w:rsid w:val="00232497"/>
    <w:rsid w:val="00261515"/>
    <w:rsid w:val="002B3150"/>
    <w:rsid w:val="002D6AE6"/>
    <w:rsid w:val="002E1B6E"/>
    <w:rsid w:val="002F0495"/>
    <w:rsid w:val="002F43D6"/>
    <w:rsid w:val="0033503A"/>
    <w:rsid w:val="00342FA5"/>
    <w:rsid w:val="003702E6"/>
    <w:rsid w:val="0037501B"/>
    <w:rsid w:val="00384782"/>
    <w:rsid w:val="00392E98"/>
    <w:rsid w:val="0039618E"/>
    <w:rsid w:val="003D12D3"/>
    <w:rsid w:val="003D2087"/>
    <w:rsid w:val="00403B3D"/>
    <w:rsid w:val="00416E61"/>
    <w:rsid w:val="0044205C"/>
    <w:rsid w:val="00452D3D"/>
    <w:rsid w:val="00467383"/>
    <w:rsid w:val="00475262"/>
    <w:rsid w:val="004866A5"/>
    <w:rsid w:val="00491A4E"/>
    <w:rsid w:val="00493B7C"/>
    <w:rsid w:val="004A1153"/>
    <w:rsid w:val="004B7C79"/>
    <w:rsid w:val="004D0BEF"/>
    <w:rsid w:val="004E5140"/>
    <w:rsid w:val="00504D4A"/>
    <w:rsid w:val="00512DCE"/>
    <w:rsid w:val="00514333"/>
    <w:rsid w:val="00526742"/>
    <w:rsid w:val="00542BC9"/>
    <w:rsid w:val="0055086F"/>
    <w:rsid w:val="00552603"/>
    <w:rsid w:val="00586D99"/>
    <w:rsid w:val="00591EBF"/>
    <w:rsid w:val="005C1A8B"/>
    <w:rsid w:val="005C201D"/>
    <w:rsid w:val="005E6633"/>
    <w:rsid w:val="005F1CE1"/>
    <w:rsid w:val="00604205"/>
    <w:rsid w:val="006417E6"/>
    <w:rsid w:val="00680AF0"/>
    <w:rsid w:val="00690667"/>
    <w:rsid w:val="00690B52"/>
    <w:rsid w:val="00693BBE"/>
    <w:rsid w:val="006A57FF"/>
    <w:rsid w:val="006A7042"/>
    <w:rsid w:val="006C6089"/>
    <w:rsid w:val="006D00C5"/>
    <w:rsid w:val="006D42F1"/>
    <w:rsid w:val="006D4C7C"/>
    <w:rsid w:val="006E238A"/>
    <w:rsid w:val="006E4804"/>
    <w:rsid w:val="00706888"/>
    <w:rsid w:val="00733A5F"/>
    <w:rsid w:val="0073741F"/>
    <w:rsid w:val="00737DCF"/>
    <w:rsid w:val="00751000"/>
    <w:rsid w:val="00755ADD"/>
    <w:rsid w:val="00785F38"/>
    <w:rsid w:val="007A0CDB"/>
    <w:rsid w:val="007A0D92"/>
    <w:rsid w:val="007B2823"/>
    <w:rsid w:val="007B532E"/>
    <w:rsid w:val="007D3221"/>
    <w:rsid w:val="007E13A9"/>
    <w:rsid w:val="007E48C5"/>
    <w:rsid w:val="007E52CC"/>
    <w:rsid w:val="007F1570"/>
    <w:rsid w:val="007F6785"/>
    <w:rsid w:val="007F7A84"/>
    <w:rsid w:val="00801EC8"/>
    <w:rsid w:val="00811573"/>
    <w:rsid w:val="0083025B"/>
    <w:rsid w:val="00893DC4"/>
    <w:rsid w:val="00897EA4"/>
    <w:rsid w:val="008A7E0F"/>
    <w:rsid w:val="008A7E91"/>
    <w:rsid w:val="008C36D4"/>
    <w:rsid w:val="008C7B09"/>
    <w:rsid w:val="008D1046"/>
    <w:rsid w:val="008E2AA5"/>
    <w:rsid w:val="00904D7F"/>
    <w:rsid w:val="009146D8"/>
    <w:rsid w:val="00920AFA"/>
    <w:rsid w:val="00927738"/>
    <w:rsid w:val="00940E75"/>
    <w:rsid w:val="009677D0"/>
    <w:rsid w:val="00973D10"/>
    <w:rsid w:val="00993B7B"/>
    <w:rsid w:val="00994223"/>
    <w:rsid w:val="009B5275"/>
    <w:rsid w:val="009B6AB1"/>
    <w:rsid w:val="009D415A"/>
    <w:rsid w:val="009E452D"/>
    <w:rsid w:val="009F5B9E"/>
    <w:rsid w:val="00A47FBB"/>
    <w:rsid w:val="00A54FA1"/>
    <w:rsid w:val="00A722D2"/>
    <w:rsid w:val="00A76795"/>
    <w:rsid w:val="00A82B53"/>
    <w:rsid w:val="00A876F6"/>
    <w:rsid w:val="00AA2D06"/>
    <w:rsid w:val="00AA3ACC"/>
    <w:rsid w:val="00AA4C92"/>
    <w:rsid w:val="00AC61EA"/>
    <w:rsid w:val="00AE6707"/>
    <w:rsid w:val="00B04D90"/>
    <w:rsid w:val="00B16437"/>
    <w:rsid w:val="00B22563"/>
    <w:rsid w:val="00B26D8A"/>
    <w:rsid w:val="00B30456"/>
    <w:rsid w:val="00B36CAA"/>
    <w:rsid w:val="00B45CFD"/>
    <w:rsid w:val="00B57EC4"/>
    <w:rsid w:val="00B73EC2"/>
    <w:rsid w:val="00B76DA7"/>
    <w:rsid w:val="00B946AE"/>
    <w:rsid w:val="00BB0DA6"/>
    <w:rsid w:val="00BD4729"/>
    <w:rsid w:val="00BD4C66"/>
    <w:rsid w:val="00C40D55"/>
    <w:rsid w:val="00C5328D"/>
    <w:rsid w:val="00C601D9"/>
    <w:rsid w:val="00C609FF"/>
    <w:rsid w:val="00C74132"/>
    <w:rsid w:val="00C76B12"/>
    <w:rsid w:val="00C84835"/>
    <w:rsid w:val="00C97C40"/>
    <w:rsid w:val="00CA1089"/>
    <w:rsid w:val="00CA55AA"/>
    <w:rsid w:val="00CA6375"/>
    <w:rsid w:val="00CB5CC9"/>
    <w:rsid w:val="00CD3768"/>
    <w:rsid w:val="00D17DF5"/>
    <w:rsid w:val="00D22659"/>
    <w:rsid w:val="00D2446A"/>
    <w:rsid w:val="00D309A5"/>
    <w:rsid w:val="00D40A22"/>
    <w:rsid w:val="00D431B3"/>
    <w:rsid w:val="00D712C1"/>
    <w:rsid w:val="00D8326E"/>
    <w:rsid w:val="00D86BD9"/>
    <w:rsid w:val="00DA3E50"/>
    <w:rsid w:val="00DC18EF"/>
    <w:rsid w:val="00DC47AC"/>
    <w:rsid w:val="00DD006A"/>
    <w:rsid w:val="00DE3D48"/>
    <w:rsid w:val="00DE4D1A"/>
    <w:rsid w:val="00DF084B"/>
    <w:rsid w:val="00DF3B4B"/>
    <w:rsid w:val="00DF7BB9"/>
    <w:rsid w:val="00DF7EE1"/>
    <w:rsid w:val="00E00BD9"/>
    <w:rsid w:val="00E119AF"/>
    <w:rsid w:val="00E23B19"/>
    <w:rsid w:val="00E61027"/>
    <w:rsid w:val="00E67774"/>
    <w:rsid w:val="00E70FB2"/>
    <w:rsid w:val="00E85BCD"/>
    <w:rsid w:val="00EC2D11"/>
    <w:rsid w:val="00EC6451"/>
    <w:rsid w:val="00ED59D3"/>
    <w:rsid w:val="00EE70A8"/>
    <w:rsid w:val="00EE73F2"/>
    <w:rsid w:val="00EF3BD8"/>
    <w:rsid w:val="00EF7DE5"/>
    <w:rsid w:val="00F102BE"/>
    <w:rsid w:val="00F141DC"/>
    <w:rsid w:val="00F35A66"/>
    <w:rsid w:val="00F37781"/>
    <w:rsid w:val="00F53255"/>
    <w:rsid w:val="00F54CAC"/>
    <w:rsid w:val="00F5587F"/>
    <w:rsid w:val="00F82C55"/>
    <w:rsid w:val="00F85C2E"/>
    <w:rsid w:val="00F96AD6"/>
    <w:rsid w:val="00FA082B"/>
    <w:rsid w:val="00FC64FB"/>
    <w:rsid w:val="00FC7820"/>
    <w:rsid w:val="00FE10F5"/>
    <w:rsid w:val="00FE1BEC"/>
    <w:rsid w:val="00FE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F0C533F"/>
  <w15:chartTrackingRefBased/>
  <w15:docId w15:val="{F5335F71-BCFF-4484-B26B-06DE47E6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D00C5"/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Strong">
    <w:name w:val="Strong"/>
    <w:basedOn w:val="DefaultParagraphFont"/>
    <w:qFormat/>
    <w:rPr>
      <w:rFonts w:ascii="Arial" w:hAnsi="Arial"/>
      <w:b/>
      <w:bCs/>
      <w:sz w:val="16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BalloonText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342FA5"/>
    <w:rPr>
      <w:sz w:val="16"/>
      <w:szCs w:val="16"/>
    </w:rPr>
  </w:style>
  <w:style w:type="paragraph" w:styleId="CommentText">
    <w:name w:val="annotation text"/>
    <w:basedOn w:val="Normal"/>
    <w:semiHidden/>
    <w:rsid w:val="00342FA5"/>
  </w:style>
  <w:style w:type="paragraph" w:styleId="CommentSubject">
    <w:name w:val="annotation subject"/>
    <w:basedOn w:val="CommentText"/>
    <w:next w:val="CommentText"/>
    <w:semiHidden/>
    <w:rsid w:val="00342FA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CD376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car\Application%20Data\Microsoft\Templates\Development%20Case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CAFBB9-1E69-4313-817B-BBCED4903430}" type="doc">
      <dgm:prSet loTypeId="urn:microsoft.com/office/officeart/2005/8/layout/orgChart1" loCatId="hierarchy" qsTypeId="urn:microsoft.com/office/officeart/2005/8/quickstyle/simple1" qsCatId="simple" csTypeId="urn:microsoft.com/office/officeart/2005/8/colors/accent1_5" csCatId="accent1" phldr="1"/>
      <dgm:spPr/>
      <dgm:t>
        <a:bodyPr/>
        <a:lstStyle/>
        <a:p>
          <a:endParaRPr lang="hr-HR"/>
        </a:p>
      </dgm:t>
    </dgm:pt>
    <dgm:pt modelId="{70BB7A1C-9C2A-4785-851F-49980911DCE6}">
      <dgm:prSet phldrT="[Teks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1">
            <a:lumMod val="20000"/>
            <a:lumOff val="80000"/>
          </a:schemeClr>
        </a:solidFill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hr-HR" sz="10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GLAZBENA WEB APLIKACIJA "DO, RE, MI"</a:t>
          </a:r>
        </a:p>
      </dgm:t>
    </dgm:pt>
    <dgm:pt modelId="{0B9A515E-852F-49BE-86E0-DF573E3EF0CA}" type="parTrans" cxnId="{ADC0345B-7411-4064-81AF-64A201F123E4}">
      <dgm:prSet/>
      <dgm:spPr/>
      <dgm:t>
        <a:bodyPr/>
        <a:lstStyle/>
        <a:p>
          <a:endParaRPr lang="hr-HR"/>
        </a:p>
      </dgm:t>
    </dgm:pt>
    <dgm:pt modelId="{5574643D-66A1-4F9C-A225-6CF2878B6051}" type="sibTrans" cxnId="{ADC0345B-7411-4064-81AF-64A201F123E4}">
      <dgm:prSet/>
      <dgm:spPr/>
      <dgm:t>
        <a:bodyPr/>
        <a:lstStyle/>
        <a:p>
          <a:endParaRPr lang="hr-HR"/>
        </a:p>
      </dgm:t>
    </dgm:pt>
    <dgm:pt modelId="{9F8A7B81-52C4-47E0-BAD9-84C04D58C461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PLANIRANJE PROJEKTA</a:t>
          </a:r>
        </a:p>
      </dgm:t>
    </dgm:pt>
    <dgm:pt modelId="{6755CAB9-9100-43B9-B664-0B44EA14D3EC}" type="parTrans" cxnId="{592C892C-F341-4DA1-B64E-7C525C7AF425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810F451-E1F2-4DAC-9E46-6958F1C2E79F}" type="sibTrans" cxnId="{592C892C-F341-4DA1-B64E-7C525C7AF425}">
      <dgm:prSet/>
      <dgm:spPr/>
      <dgm:t>
        <a:bodyPr/>
        <a:lstStyle/>
        <a:p>
          <a:endParaRPr lang="hr-HR"/>
        </a:p>
      </dgm:t>
    </dgm:pt>
    <dgm:pt modelId="{F468F7A5-EBCE-456C-9A34-272377D27C27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IZRADA WEB APLIKACIJE</a:t>
          </a:r>
        </a:p>
      </dgm:t>
    </dgm:pt>
    <dgm:pt modelId="{CEFFC28D-32D2-434E-A5B8-91FE4955AE8A}" type="parTrans" cxnId="{4D07E67E-2C23-438F-857E-34E69861A50B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984AC23-DAAB-493A-82A0-568795F37DE2}" type="sibTrans" cxnId="{4D07E67E-2C23-438F-857E-34E69861A50B}">
      <dgm:prSet/>
      <dgm:spPr/>
      <dgm:t>
        <a:bodyPr/>
        <a:lstStyle/>
        <a:p>
          <a:endParaRPr lang="hr-HR"/>
        </a:p>
      </dgm:t>
    </dgm:pt>
    <dgm:pt modelId="{5F4806DF-243B-4D52-8298-BE242A415DA9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ISPITIVANJE</a:t>
          </a:r>
        </a:p>
      </dgm:t>
    </dgm:pt>
    <dgm:pt modelId="{359DE5C1-E873-4FFC-A1CB-C263F3F5A10D}" type="parTrans" cxnId="{3C37FD29-CDCA-451B-8F37-1D743F6F6A52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A024478-0477-4368-811A-49C3B654513F}" type="sibTrans" cxnId="{3C37FD29-CDCA-451B-8F37-1D743F6F6A52}">
      <dgm:prSet/>
      <dgm:spPr/>
      <dgm:t>
        <a:bodyPr/>
        <a:lstStyle/>
        <a:p>
          <a:endParaRPr lang="hr-HR"/>
        </a:p>
      </dgm:t>
    </dgm:pt>
    <dgm:pt modelId="{7740B6D2-CDA5-4F14-B2E8-1204D5E65F00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PROJEKTNA DOKUMENTACIJA V2.0</a:t>
          </a:r>
        </a:p>
      </dgm:t>
    </dgm:pt>
    <dgm:pt modelId="{C09FFCF1-2684-482B-9BA9-79E0C34BFEFD}" type="parTrans" cxnId="{3E87C96D-F5AE-4B1D-9179-E7668811EAA4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734E39D-B27F-49F5-8D01-95A87EC80CB1}" type="sibTrans" cxnId="{3E87C96D-F5AE-4B1D-9179-E7668811EAA4}">
      <dgm:prSet/>
      <dgm:spPr/>
      <dgm:t>
        <a:bodyPr/>
        <a:lstStyle/>
        <a:p>
          <a:endParaRPr lang="hr-HR"/>
        </a:p>
      </dgm:t>
    </dgm:pt>
    <dgm:pt modelId="{35726774-B9AD-4443-BDC9-525A1B05C011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PROJEKTNA</a:t>
          </a:r>
          <a:r>
            <a:rPr lang="hr-HR" baseline="0">
              <a:latin typeface="Arial" panose="020B0604020202020204" pitchFamily="34" charset="0"/>
              <a:cs typeface="Arial" panose="020B0604020202020204" pitchFamily="34" charset="0"/>
            </a:rPr>
            <a:t> DOKUMENTACIJA V1.0</a:t>
          </a:r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1EFC5F0-2008-4922-A443-AD45F9083F19}" type="parTrans" cxnId="{B8758B16-31B2-476A-9B05-320AD73913A7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81FED28-6E1D-43B2-908D-F42FE4C83F75}" type="sibTrans" cxnId="{B8758B16-31B2-476A-9B05-320AD73913A7}">
      <dgm:prSet/>
      <dgm:spPr/>
      <dgm:t>
        <a:bodyPr/>
        <a:lstStyle/>
        <a:p>
          <a:endParaRPr lang="hr-HR"/>
        </a:p>
      </dgm:t>
    </dgm:pt>
    <dgm:pt modelId="{2817CCFD-3C55-4633-939C-4DA46756828E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ISTRAŽIVANJE GLAZBENIH TEMA</a:t>
          </a:r>
        </a:p>
      </dgm:t>
    </dgm:pt>
    <dgm:pt modelId="{7DDF24AE-6DB5-4129-8A82-2EBEDAA8F519}" type="parTrans" cxnId="{3F66ACDA-C8B8-4E8C-888E-FCE45388E6B0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654CB6D-1D67-4617-A12D-F479C42570B1}" type="sibTrans" cxnId="{3F66ACDA-C8B8-4E8C-888E-FCE45388E6B0}">
      <dgm:prSet/>
      <dgm:spPr/>
      <dgm:t>
        <a:bodyPr/>
        <a:lstStyle/>
        <a:p>
          <a:endParaRPr lang="hr-HR"/>
        </a:p>
      </dgm:t>
    </dgm:pt>
    <dgm:pt modelId="{88470513-2756-4CA9-BCAB-E04610739ECB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SAKUPLJANJE SADRŽAJA</a:t>
          </a:r>
        </a:p>
      </dgm:t>
    </dgm:pt>
    <dgm:pt modelId="{88E92D6F-AB30-4658-BC12-F15A2D81C5C7}" type="parTrans" cxnId="{FEB7394F-DF90-4926-A14C-EF67BF5897E3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A1B1EA2-4157-4654-AFCA-58E9A3DEBBE5}" type="sibTrans" cxnId="{FEB7394F-DF90-4926-A14C-EF67BF5897E3}">
      <dgm:prSet/>
      <dgm:spPr/>
      <dgm:t>
        <a:bodyPr/>
        <a:lstStyle/>
        <a:p>
          <a:endParaRPr lang="hr-HR"/>
        </a:p>
      </dgm:t>
    </dgm:pt>
    <dgm:pt modelId="{0A5643C9-73E6-4020-9706-7FC94B54CB48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ISTRAŽIVANJE POSTOJEĆIH APLIKACIJA</a:t>
          </a:r>
        </a:p>
      </dgm:t>
    </dgm:pt>
    <dgm:pt modelId="{F92CF410-C21E-4050-8CD2-E1F33BB9750E}" type="parTrans" cxnId="{89C51DF4-62A8-41CC-A43C-1BC411320A3E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19031B2-8BFE-4D5A-8CE7-5C542AE92110}" type="sibTrans" cxnId="{89C51DF4-62A8-41CC-A43C-1BC411320A3E}">
      <dgm:prSet/>
      <dgm:spPr/>
      <dgm:t>
        <a:bodyPr/>
        <a:lstStyle/>
        <a:p>
          <a:endParaRPr lang="hr-HR"/>
        </a:p>
      </dgm:t>
    </dgm:pt>
    <dgm:pt modelId="{C6950D87-D982-469D-9933-8D3FE3BE4B73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OPĆI KONCEPT WEB APLIKACIJE</a:t>
          </a:r>
        </a:p>
      </dgm:t>
    </dgm:pt>
    <dgm:pt modelId="{AEE84AC0-0A89-45BA-98F4-F3519E0AB6E3}" type="parTrans" cxnId="{60E57276-AE2E-4948-8206-AC6FCE58F1D3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7C3ACFC-A3FD-466B-97CB-78DE599156DC}" type="sibTrans" cxnId="{60E57276-AE2E-4948-8206-AC6FCE58F1D3}">
      <dgm:prSet/>
      <dgm:spPr/>
      <dgm:t>
        <a:bodyPr/>
        <a:lstStyle/>
        <a:p>
          <a:endParaRPr lang="hr-HR"/>
        </a:p>
      </dgm:t>
    </dgm:pt>
    <dgm:pt modelId="{4D9E445D-9050-442A-B617-C793D4DE3155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OSNOVA APLIKACIJSKOG SUČELJA</a:t>
          </a:r>
        </a:p>
      </dgm:t>
    </dgm:pt>
    <dgm:pt modelId="{4DB1657F-7164-4040-924E-1B2A64FDD6DD}" type="parTrans" cxnId="{E9980C65-4513-4E9D-961B-7D40737B714B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B117AE6-EE01-42F0-BB4A-441BE59EA1F7}" type="sibTrans" cxnId="{E9980C65-4513-4E9D-961B-7D40737B714B}">
      <dgm:prSet/>
      <dgm:spPr/>
      <dgm:t>
        <a:bodyPr/>
        <a:lstStyle/>
        <a:p>
          <a:endParaRPr lang="hr-HR"/>
        </a:p>
      </dgm:t>
    </dgm:pt>
    <dgm:pt modelId="{3455632F-D715-40AA-9496-4AF6C74491B3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POVEZIVANJE SADRŽAJA</a:t>
          </a:r>
        </a:p>
      </dgm:t>
    </dgm:pt>
    <dgm:pt modelId="{1F67CA3F-7CCE-4049-BA1C-C763F8C3E479}" type="parTrans" cxnId="{ED441F7B-ECCA-447A-9C38-3E1706AE5F94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5E9B708-69B3-4601-B5CC-D64B4B60690E}" type="sibTrans" cxnId="{ED441F7B-ECCA-447A-9C38-3E1706AE5F94}">
      <dgm:prSet/>
      <dgm:spPr/>
      <dgm:t>
        <a:bodyPr/>
        <a:lstStyle/>
        <a:p>
          <a:endParaRPr lang="hr-HR"/>
        </a:p>
      </dgm:t>
    </dgm:pt>
    <dgm:pt modelId="{3C99D1FB-28E2-4894-9B4D-83C13BAF29E5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FUNKCIONALNOSTI WEB APLIKACIJE</a:t>
          </a:r>
        </a:p>
      </dgm:t>
    </dgm:pt>
    <dgm:pt modelId="{DBA87496-AC0D-4AA9-BD6D-A9DFDD41682C}" type="parTrans" cxnId="{1F5F26AD-82E8-455E-A841-411D95741176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5921E73-5579-4266-8D79-F7B786FB4E54}" type="sibTrans" cxnId="{1F5F26AD-82E8-455E-A841-411D95741176}">
      <dgm:prSet/>
      <dgm:spPr/>
      <dgm:t>
        <a:bodyPr/>
        <a:lstStyle/>
        <a:p>
          <a:endParaRPr lang="hr-HR"/>
        </a:p>
      </dgm:t>
    </dgm:pt>
    <dgm:pt modelId="{557415AB-5752-4EC6-8A56-243233D61664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DIZAJN WEB APLIKACIJE</a:t>
          </a:r>
        </a:p>
      </dgm:t>
    </dgm:pt>
    <dgm:pt modelId="{D65886B1-CEE2-4455-861B-490D62888ED6}" type="parTrans" cxnId="{4C47AF86-F2A3-4C94-9A3E-0C3E9B888043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C92658D-B453-44A0-BAB9-7A7D8EDBFAD0}" type="sibTrans" cxnId="{4C47AF86-F2A3-4C94-9A3E-0C3E9B888043}">
      <dgm:prSet/>
      <dgm:spPr/>
      <dgm:t>
        <a:bodyPr/>
        <a:lstStyle/>
        <a:p>
          <a:endParaRPr lang="hr-HR"/>
        </a:p>
      </dgm:t>
    </dgm:pt>
    <dgm:pt modelId="{79193A0B-5532-45DD-B704-2C3DC0B5B1EA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OBRADA</a:t>
          </a:r>
          <a:r>
            <a:rPr lang="hr-HR" baseline="0">
              <a:latin typeface="Arial" panose="020B0604020202020204" pitchFamily="34" charset="0"/>
              <a:cs typeface="Arial" panose="020B0604020202020204" pitchFamily="34" charset="0"/>
            </a:rPr>
            <a:t> POVRATNIH INFORMACIJA</a:t>
          </a:r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064484F-6010-4588-9708-67D594A6765F}" type="parTrans" cxnId="{9210BF7F-F022-4889-916F-1ED0E6F66639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DEC32A2-27E4-47CE-9CB7-6A120ECF2A46}" type="sibTrans" cxnId="{9210BF7F-F022-4889-916F-1ED0E6F66639}">
      <dgm:prSet/>
      <dgm:spPr/>
      <dgm:t>
        <a:bodyPr/>
        <a:lstStyle/>
        <a:p>
          <a:endParaRPr lang="hr-HR"/>
        </a:p>
      </dgm:t>
    </dgm:pt>
    <dgm:pt modelId="{8DC1993E-AB21-4550-83B4-1CF18C93CF66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INTERNO ISPITIVANJE</a:t>
          </a:r>
        </a:p>
      </dgm:t>
    </dgm:pt>
    <dgm:pt modelId="{46ACAF91-763D-4C5C-9B58-C6B6784E0334}" type="parTrans" cxnId="{BBC53E80-72AF-4EEA-AFCE-A048CCA75ADE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05F2869-A53E-4987-9C49-493DAE329BAF}" type="sibTrans" cxnId="{BBC53E80-72AF-4EEA-AFCE-A048CCA75ADE}">
      <dgm:prSet/>
      <dgm:spPr/>
      <dgm:t>
        <a:bodyPr/>
        <a:lstStyle/>
        <a:p>
          <a:endParaRPr lang="hr-HR"/>
        </a:p>
      </dgm:t>
    </dgm:pt>
    <dgm:pt modelId="{EBE46D26-2E76-44FF-A245-38AB5D5942E8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ISPRAVLJANJE</a:t>
          </a:r>
          <a:r>
            <a:rPr lang="hr-HR" baseline="0">
              <a:latin typeface="Arial" panose="020B0604020202020204" pitchFamily="34" charset="0"/>
              <a:cs typeface="Arial" panose="020B0604020202020204" pitchFamily="34" charset="0"/>
            </a:rPr>
            <a:t> POGREŠAKA</a:t>
          </a:r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ED72E6-EE2B-46BA-A7D6-D5FF9584626A}" type="parTrans" cxnId="{5E2F7091-CABA-48B5-9648-B47C1F026232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7F4B782-EAE4-4A78-96F3-98C01E509C75}" type="sibTrans" cxnId="{5E2F7091-CABA-48B5-9648-B47C1F026232}">
      <dgm:prSet/>
      <dgm:spPr/>
      <dgm:t>
        <a:bodyPr/>
        <a:lstStyle/>
        <a:p>
          <a:endParaRPr lang="hr-HR"/>
        </a:p>
      </dgm:t>
    </dgm:pt>
    <dgm:pt modelId="{412A23AF-AB48-4AE2-BD7F-D89EC4E157C3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OPTIMIZACIJA</a:t>
          </a:r>
        </a:p>
      </dgm:t>
    </dgm:pt>
    <dgm:pt modelId="{AA0EC1C3-A53E-440A-9F1F-F957E32721ED}" type="parTrans" cxnId="{77290094-174F-41DE-9450-62BCFBBC44B7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1956BFD-C401-4ED7-8928-16C00FD4B397}" type="sibTrans" cxnId="{77290094-174F-41DE-9450-62BCFBBC44B7}">
      <dgm:prSet/>
      <dgm:spPr/>
      <dgm:t>
        <a:bodyPr/>
        <a:lstStyle/>
        <a:p>
          <a:endParaRPr lang="hr-HR"/>
        </a:p>
      </dgm:t>
    </dgm:pt>
    <dgm:pt modelId="{4C06F4CC-5E6A-443F-B8CB-369C144C3D34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 baseline="0">
              <a:latin typeface="Arial" panose="020B0604020202020204" pitchFamily="34" charset="0"/>
              <a:cs typeface="Arial" panose="020B0604020202020204" pitchFamily="34" charset="0"/>
            </a:rPr>
            <a:t>VANJSKO ISPITIVANJE</a:t>
          </a:r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5ED5AED-079F-45D1-B463-742B70675170}" type="parTrans" cxnId="{B6F34AFE-6804-4338-A1FF-A894FB65EA5F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FAAE6B9-A89A-482D-A0BF-5E69EED10DF9}" type="sibTrans" cxnId="{B6F34AFE-6804-4338-A1FF-A894FB65EA5F}">
      <dgm:prSet/>
      <dgm:spPr/>
      <dgm:t>
        <a:bodyPr/>
        <a:lstStyle/>
        <a:p>
          <a:endParaRPr lang="hr-HR"/>
        </a:p>
      </dgm:t>
    </dgm:pt>
    <dgm:pt modelId="{4509AFC3-E253-4FDD-B708-A4D74A5EE5F0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ZAVRŠETAK PROJEKTA</a:t>
          </a:r>
        </a:p>
      </dgm:t>
    </dgm:pt>
    <dgm:pt modelId="{6119817D-F921-42E8-B39C-E625A81A0B10}" type="parTrans" cxnId="{24DC782A-920A-4D36-94F0-34644BEEEB19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FA00B1D-70CC-46E2-B0BE-47C9F5609315}" type="sibTrans" cxnId="{24DC782A-920A-4D36-94F0-34644BEEEB19}">
      <dgm:prSet/>
      <dgm:spPr/>
      <dgm:t>
        <a:bodyPr/>
        <a:lstStyle/>
        <a:p>
          <a:endParaRPr lang="hr-HR"/>
        </a:p>
      </dgm:t>
    </dgm:pt>
    <dgm:pt modelId="{642A1992-939E-4547-97BA-22AE5E3F9173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GOTOV PROIZVOD</a:t>
          </a:r>
        </a:p>
      </dgm:t>
    </dgm:pt>
    <dgm:pt modelId="{98847AAF-2A5C-47CF-879B-DD22EB515956}" type="parTrans" cxnId="{4441B921-A43E-403B-8C0F-0DCDBA0F275A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A93D4D5-4586-4211-91A9-71C24438B519}" type="sibTrans" cxnId="{4441B921-A43E-403B-8C0F-0DCDBA0F275A}">
      <dgm:prSet/>
      <dgm:spPr/>
      <dgm:t>
        <a:bodyPr/>
        <a:lstStyle/>
        <a:p>
          <a:endParaRPr lang="hr-HR"/>
        </a:p>
      </dgm:t>
    </dgm:pt>
    <dgm:pt modelId="{7AA60493-117B-4D57-9D5E-87B572A500C3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TEHNIČKA DOKUMENTACIJA</a:t>
          </a:r>
        </a:p>
      </dgm:t>
    </dgm:pt>
    <dgm:pt modelId="{5005841E-3A11-479D-842D-65B9CD84891D}" type="parTrans" cxnId="{0BBC6896-B7F6-4241-8E33-041C2E52EFC5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F70373F-E1F0-4554-80EA-295178553F29}" type="sibTrans" cxnId="{0BBC6896-B7F6-4241-8E33-041C2E52EFC5}">
      <dgm:prSet/>
      <dgm:spPr/>
      <dgm:t>
        <a:bodyPr/>
        <a:lstStyle/>
        <a:p>
          <a:endParaRPr lang="hr-HR"/>
        </a:p>
      </dgm:t>
    </dgm:pt>
    <dgm:pt modelId="{863BA3A7-E839-4AFA-9EC9-EACE18596F2C}" type="pres">
      <dgm:prSet presAssocID="{93CAFBB9-1E69-4313-817B-BBCED490343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197EDE2-76D1-4B72-B4E8-A6F6EF1624A6}" type="pres">
      <dgm:prSet presAssocID="{70BB7A1C-9C2A-4785-851F-49980911DCE6}" presName="hierRoot1" presStyleCnt="0">
        <dgm:presLayoutVars>
          <dgm:hierBranch val="init"/>
        </dgm:presLayoutVars>
      </dgm:prSet>
      <dgm:spPr/>
    </dgm:pt>
    <dgm:pt modelId="{1F0BAD46-DE10-44B4-A5C6-642B7FE0B4DE}" type="pres">
      <dgm:prSet presAssocID="{70BB7A1C-9C2A-4785-851F-49980911DCE6}" presName="rootComposite1" presStyleCnt="0"/>
      <dgm:spPr/>
    </dgm:pt>
    <dgm:pt modelId="{A1620799-F8FA-49F1-A21D-058619C23882}" type="pres">
      <dgm:prSet presAssocID="{70BB7A1C-9C2A-4785-851F-49980911DCE6}" presName="rootText1" presStyleLbl="node0" presStyleIdx="0" presStyleCnt="1" custScaleX="352926">
        <dgm:presLayoutVars>
          <dgm:chPref val="3"/>
        </dgm:presLayoutVars>
      </dgm:prSet>
      <dgm:spPr/>
    </dgm:pt>
    <dgm:pt modelId="{AB8E2A9E-00F5-4B04-8333-2C289ACA4312}" type="pres">
      <dgm:prSet presAssocID="{70BB7A1C-9C2A-4785-851F-49980911DCE6}" presName="rootConnector1" presStyleLbl="node1" presStyleIdx="0" presStyleCnt="0"/>
      <dgm:spPr/>
    </dgm:pt>
    <dgm:pt modelId="{EC04F2C5-316A-45CD-884C-2C64BB7CFDD7}" type="pres">
      <dgm:prSet presAssocID="{70BB7A1C-9C2A-4785-851F-49980911DCE6}" presName="hierChild2" presStyleCnt="0"/>
      <dgm:spPr/>
    </dgm:pt>
    <dgm:pt modelId="{BC1AA9FE-6F7A-46F2-9B15-AB004D04C39F}" type="pres">
      <dgm:prSet presAssocID="{6755CAB9-9100-43B9-B664-0B44EA14D3EC}" presName="Name37" presStyleLbl="parChTrans1D2" presStyleIdx="0" presStyleCnt="4"/>
      <dgm:spPr/>
    </dgm:pt>
    <dgm:pt modelId="{04D001FE-B095-4447-BC63-CD62B5D94F75}" type="pres">
      <dgm:prSet presAssocID="{9F8A7B81-52C4-47E0-BAD9-84C04D58C461}" presName="hierRoot2" presStyleCnt="0">
        <dgm:presLayoutVars>
          <dgm:hierBranch val="init"/>
        </dgm:presLayoutVars>
      </dgm:prSet>
      <dgm:spPr/>
    </dgm:pt>
    <dgm:pt modelId="{5B8956D7-70E0-4588-87E5-67644BD89BC2}" type="pres">
      <dgm:prSet presAssocID="{9F8A7B81-52C4-47E0-BAD9-84C04D58C461}" presName="rootComposite" presStyleCnt="0"/>
      <dgm:spPr/>
    </dgm:pt>
    <dgm:pt modelId="{D1D91242-6B5D-4CCC-A68B-8832ECE486C4}" type="pres">
      <dgm:prSet presAssocID="{9F8A7B81-52C4-47E0-BAD9-84C04D58C461}" presName="rootText" presStyleLbl="node2" presStyleIdx="0" presStyleCnt="4" custScaleX="162741" custScaleY="112559">
        <dgm:presLayoutVars>
          <dgm:chPref val="3"/>
        </dgm:presLayoutVars>
      </dgm:prSet>
      <dgm:spPr/>
    </dgm:pt>
    <dgm:pt modelId="{0952250E-DFAD-476C-B9A2-8E59B785F192}" type="pres">
      <dgm:prSet presAssocID="{9F8A7B81-52C4-47E0-BAD9-84C04D58C461}" presName="rootConnector" presStyleLbl="node2" presStyleIdx="0" presStyleCnt="4"/>
      <dgm:spPr/>
    </dgm:pt>
    <dgm:pt modelId="{F35F875E-EB42-485A-9B46-75E9CAE61554}" type="pres">
      <dgm:prSet presAssocID="{9F8A7B81-52C4-47E0-BAD9-84C04D58C461}" presName="hierChild4" presStyleCnt="0"/>
      <dgm:spPr/>
    </dgm:pt>
    <dgm:pt modelId="{A29DDBD3-ADCB-4B87-A557-87168615CF6A}" type="pres">
      <dgm:prSet presAssocID="{7DDF24AE-6DB5-4129-8A82-2EBEDAA8F519}" presName="Name37" presStyleLbl="parChTrans1D3" presStyleIdx="0" presStyleCnt="17"/>
      <dgm:spPr/>
    </dgm:pt>
    <dgm:pt modelId="{832D4132-4EEE-4E96-B16D-834011ED7ABB}" type="pres">
      <dgm:prSet presAssocID="{2817CCFD-3C55-4633-939C-4DA46756828E}" presName="hierRoot2" presStyleCnt="0">
        <dgm:presLayoutVars>
          <dgm:hierBranch val="init"/>
        </dgm:presLayoutVars>
      </dgm:prSet>
      <dgm:spPr/>
    </dgm:pt>
    <dgm:pt modelId="{05352D18-26D7-4424-B261-F03ED4DA9D2E}" type="pres">
      <dgm:prSet presAssocID="{2817CCFD-3C55-4633-939C-4DA46756828E}" presName="rootComposite" presStyleCnt="0"/>
      <dgm:spPr/>
    </dgm:pt>
    <dgm:pt modelId="{8CA49DEF-86CA-4BCC-8188-F8244FE40203}" type="pres">
      <dgm:prSet presAssocID="{2817CCFD-3C55-4633-939C-4DA46756828E}" presName="rootText" presStyleLbl="node3" presStyleIdx="0" presStyleCnt="17" custScaleX="117249" custScaleY="100365">
        <dgm:presLayoutVars>
          <dgm:chPref val="3"/>
        </dgm:presLayoutVars>
      </dgm:prSet>
      <dgm:spPr/>
    </dgm:pt>
    <dgm:pt modelId="{FC515BDF-E9D1-4EDB-A8EB-7B1B055E7730}" type="pres">
      <dgm:prSet presAssocID="{2817CCFD-3C55-4633-939C-4DA46756828E}" presName="rootConnector" presStyleLbl="node3" presStyleIdx="0" presStyleCnt="17"/>
      <dgm:spPr/>
    </dgm:pt>
    <dgm:pt modelId="{21A41391-6408-4A75-9DC0-F142867F3416}" type="pres">
      <dgm:prSet presAssocID="{2817CCFD-3C55-4633-939C-4DA46756828E}" presName="hierChild4" presStyleCnt="0"/>
      <dgm:spPr/>
    </dgm:pt>
    <dgm:pt modelId="{A409EA9A-466B-4DD5-A233-94C71DAFCE62}" type="pres">
      <dgm:prSet presAssocID="{2817CCFD-3C55-4633-939C-4DA46756828E}" presName="hierChild5" presStyleCnt="0"/>
      <dgm:spPr/>
    </dgm:pt>
    <dgm:pt modelId="{0B285423-A50A-4BD9-B1D2-7DA001856375}" type="pres">
      <dgm:prSet presAssocID="{88E92D6F-AB30-4658-BC12-F15A2D81C5C7}" presName="Name37" presStyleLbl="parChTrans1D3" presStyleIdx="1" presStyleCnt="17"/>
      <dgm:spPr/>
    </dgm:pt>
    <dgm:pt modelId="{E6B68CFF-161B-4BBD-BDD7-8D564CE53154}" type="pres">
      <dgm:prSet presAssocID="{88470513-2756-4CA9-BCAB-E04610739ECB}" presName="hierRoot2" presStyleCnt="0">
        <dgm:presLayoutVars>
          <dgm:hierBranch val="init"/>
        </dgm:presLayoutVars>
      </dgm:prSet>
      <dgm:spPr/>
    </dgm:pt>
    <dgm:pt modelId="{F44E7578-47D6-467B-B575-7E29A0DEFA30}" type="pres">
      <dgm:prSet presAssocID="{88470513-2756-4CA9-BCAB-E04610739ECB}" presName="rootComposite" presStyleCnt="0"/>
      <dgm:spPr/>
    </dgm:pt>
    <dgm:pt modelId="{BCDEE37D-50AD-4A88-BB35-285068456034}" type="pres">
      <dgm:prSet presAssocID="{88470513-2756-4CA9-BCAB-E04610739ECB}" presName="rootText" presStyleLbl="node3" presStyleIdx="1" presStyleCnt="17" custScaleX="117249" custScaleY="100365">
        <dgm:presLayoutVars>
          <dgm:chPref val="3"/>
        </dgm:presLayoutVars>
      </dgm:prSet>
      <dgm:spPr/>
    </dgm:pt>
    <dgm:pt modelId="{21BCCF53-88B0-4F79-A0AF-8FCD2823BE51}" type="pres">
      <dgm:prSet presAssocID="{88470513-2756-4CA9-BCAB-E04610739ECB}" presName="rootConnector" presStyleLbl="node3" presStyleIdx="1" presStyleCnt="17"/>
      <dgm:spPr/>
    </dgm:pt>
    <dgm:pt modelId="{E1835327-5349-4ABA-95B2-52FCF205271E}" type="pres">
      <dgm:prSet presAssocID="{88470513-2756-4CA9-BCAB-E04610739ECB}" presName="hierChild4" presStyleCnt="0"/>
      <dgm:spPr/>
    </dgm:pt>
    <dgm:pt modelId="{D9140C9A-CE2D-4A80-92A6-B2DAC325E5C4}" type="pres">
      <dgm:prSet presAssocID="{88470513-2756-4CA9-BCAB-E04610739ECB}" presName="hierChild5" presStyleCnt="0"/>
      <dgm:spPr/>
    </dgm:pt>
    <dgm:pt modelId="{9A9FBFD3-76D9-403A-A9DF-D7938B55FFEA}" type="pres">
      <dgm:prSet presAssocID="{F92CF410-C21E-4050-8CD2-E1F33BB9750E}" presName="Name37" presStyleLbl="parChTrans1D3" presStyleIdx="2" presStyleCnt="17"/>
      <dgm:spPr/>
    </dgm:pt>
    <dgm:pt modelId="{8E43EF6E-88E1-4452-BAFF-455E80A29234}" type="pres">
      <dgm:prSet presAssocID="{0A5643C9-73E6-4020-9706-7FC94B54CB48}" presName="hierRoot2" presStyleCnt="0">
        <dgm:presLayoutVars>
          <dgm:hierBranch val="init"/>
        </dgm:presLayoutVars>
      </dgm:prSet>
      <dgm:spPr/>
    </dgm:pt>
    <dgm:pt modelId="{C19D3098-0576-4800-8DF6-EE465EAA9E30}" type="pres">
      <dgm:prSet presAssocID="{0A5643C9-73E6-4020-9706-7FC94B54CB48}" presName="rootComposite" presStyleCnt="0"/>
      <dgm:spPr/>
    </dgm:pt>
    <dgm:pt modelId="{B238E1C6-5C15-4EC1-81C0-55510535C2A4}" type="pres">
      <dgm:prSet presAssocID="{0A5643C9-73E6-4020-9706-7FC94B54CB48}" presName="rootText" presStyleLbl="node3" presStyleIdx="2" presStyleCnt="17" custScaleX="117249" custScaleY="100365">
        <dgm:presLayoutVars>
          <dgm:chPref val="3"/>
        </dgm:presLayoutVars>
      </dgm:prSet>
      <dgm:spPr/>
    </dgm:pt>
    <dgm:pt modelId="{6CB03825-A75F-4289-9EAB-5E3C014D87C7}" type="pres">
      <dgm:prSet presAssocID="{0A5643C9-73E6-4020-9706-7FC94B54CB48}" presName="rootConnector" presStyleLbl="node3" presStyleIdx="2" presStyleCnt="17"/>
      <dgm:spPr/>
    </dgm:pt>
    <dgm:pt modelId="{895E888B-1EA9-4A0A-8CCB-DE6F113F4121}" type="pres">
      <dgm:prSet presAssocID="{0A5643C9-73E6-4020-9706-7FC94B54CB48}" presName="hierChild4" presStyleCnt="0"/>
      <dgm:spPr/>
    </dgm:pt>
    <dgm:pt modelId="{84850B50-C11D-48DE-8223-5D88D3E6DF8A}" type="pres">
      <dgm:prSet presAssocID="{0A5643C9-73E6-4020-9706-7FC94B54CB48}" presName="hierChild5" presStyleCnt="0"/>
      <dgm:spPr/>
    </dgm:pt>
    <dgm:pt modelId="{A149908F-74BC-484C-B3F4-42A77238EB26}" type="pres">
      <dgm:prSet presAssocID="{AEE84AC0-0A89-45BA-98F4-F3519E0AB6E3}" presName="Name37" presStyleLbl="parChTrans1D3" presStyleIdx="3" presStyleCnt="17"/>
      <dgm:spPr/>
    </dgm:pt>
    <dgm:pt modelId="{533038EE-9891-4298-8068-19C1F6E8E195}" type="pres">
      <dgm:prSet presAssocID="{C6950D87-D982-469D-9933-8D3FE3BE4B73}" presName="hierRoot2" presStyleCnt="0">
        <dgm:presLayoutVars>
          <dgm:hierBranch val="init"/>
        </dgm:presLayoutVars>
      </dgm:prSet>
      <dgm:spPr/>
    </dgm:pt>
    <dgm:pt modelId="{54F7E796-7964-430D-B61E-81C107E71A35}" type="pres">
      <dgm:prSet presAssocID="{C6950D87-D982-469D-9933-8D3FE3BE4B73}" presName="rootComposite" presStyleCnt="0"/>
      <dgm:spPr/>
    </dgm:pt>
    <dgm:pt modelId="{6D603E02-88EE-40B4-B838-509AAE8CFAD5}" type="pres">
      <dgm:prSet presAssocID="{C6950D87-D982-469D-9933-8D3FE3BE4B73}" presName="rootText" presStyleLbl="node3" presStyleIdx="3" presStyleCnt="17" custScaleX="117249" custScaleY="100365">
        <dgm:presLayoutVars>
          <dgm:chPref val="3"/>
        </dgm:presLayoutVars>
      </dgm:prSet>
      <dgm:spPr/>
    </dgm:pt>
    <dgm:pt modelId="{E8F46BBF-32DA-4A71-A93E-7094E67483C3}" type="pres">
      <dgm:prSet presAssocID="{C6950D87-D982-469D-9933-8D3FE3BE4B73}" presName="rootConnector" presStyleLbl="node3" presStyleIdx="3" presStyleCnt="17"/>
      <dgm:spPr/>
    </dgm:pt>
    <dgm:pt modelId="{824534EA-FB32-4184-8D50-5B038C23B28C}" type="pres">
      <dgm:prSet presAssocID="{C6950D87-D982-469D-9933-8D3FE3BE4B73}" presName="hierChild4" presStyleCnt="0"/>
      <dgm:spPr/>
    </dgm:pt>
    <dgm:pt modelId="{AE5F26FD-144F-43C5-BCFA-458D7D161C75}" type="pres">
      <dgm:prSet presAssocID="{C6950D87-D982-469D-9933-8D3FE3BE4B73}" presName="hierChild5" presStyleCnt="0"/>
      <dgm:spPr/>
    </dgm:pt>
    <dgm:pt modelId="{4160C428-394F-4725-9656-8D2B833A69F6}" type="pres">
      <dgm:prSet presAssocID="{01EFC5F0-2008-4922-A443-AD45F9083F19}" presName="Name37" presStyleLbl="parChTrans1D3" presStyleIdx="4" presStyleCnt="17"/>
      <dgm:spPr/>
    </dgm:pt>
    <dgm:pt modelId="{6385334C-081E-4129-A3C7-2C38CE1B93A0}" type="pres">
      <dgm:prSet presAssocID="{35726774-B9AD-4443-BDC9-525A1B05C011}" presName="hierRoot2" presStyleCnt="0">
        <dgm:presLayoutVars>
          <dgm:hierBranch val="init"/>
        </dgm:presLayoutVars>
      </dgm:prSet>
      <dgm:spPr/>
    </dgm:pt>
    <dgm:pt modelId="{B9CDED74-0F9E-4F9C-9DE7-A74CD9E8AC7E}" type="pres">
      <dgm:prSet presAssocID="{35726774-B9AD-4443-BDC9-525A1B05C011}" presName="rootComposite" presStyleCnt="0"/>
      <dgm:spPr/>
    </dgm:pt>
    <dgm:pt modelId="{89CA1284-9B88-489B-8B36-C81233F39CF2}" type="pres">
      <dgm:prSet presAssocID="{35726774-B9AD-4443-BDC9-525A1B05C011}" presName="rootText" presStyleLbl="node3" presStyleIdx="4" presStyleCnt="17" custScaleX="117249" custScaleY="100365">
        <dgm:presLayoutVars>
          <dgm:chPref val="3"/>
        </dgm:presLayoutVars>
      </dgm:prSet>
      <dgm:spPr/>
    </dgm:pt>
    <dgm:pt modelId="{B783AD80-1C35-4716-BB42-3D320E959071}" type="pres">
      <dgm:prSet presAssocID="{35726774-B9AD-4443-BDC9-525A1B05C011}" presName="rootConnector" presStyleLbl="node3" presStyleIdx="4" presStyleCnt="17"/>
      <dgm:spPr/>
    </dgm:pt>
    <dgm:pt modelId="{69278B14-4995-436E-B906-5ADDF898C134}" type="pres">
      <dgm:prSet presAssocID="{35726774-B9AD-4443-BDC9-525A1B05C011}" presName="hierChild4" presStyleCnt="0"/>
      <dgm:spPr/>
    </dgm:pt>
    <dgm:pt modelId="{922C6401-BA1D-46B1-9A15-EC6CE0932753}" type="pres">
      <dgm:prSet presAssocID="{35726774-B9AD-4443-BDC9-525A1B05C011}" presName="hierChild5" presStyleCnt="0"/>
      <dgm:spPr/>
    </dgm:pt>
    <dgm:pt modelId="{90F2A57B-5203-48E7-942B-F96BCFA4CD57}" type="pres">
      <dgm:prSet presAssocID="{9F8A7B81-52C4-47E0-BAD9-84C04D58C461}" presName="hierChild5" presStyleCnt="0"/>
      <dgm:spPr/>
    </dgm:pt>
    <dgm:pt modelId="{378E6697-635F-4BA5-B278-97FC40A8D976}" type="pres">
      <dgm:prSet presAssocID="{CEFFC28D-32D2-434E-A5B8-91FE4955AE8A}" presName="Name37" presStyleLbl="parChTrans1D2" presStyleIdx="1" presStyleCnt="4"/>
      <dgm:spPr/>
    </dgm:pt>
    <dgm:pt modelId="{9A2B5A60-6F9D-4913-B10C-1C34C1F0C3DE}" type="pres">
      <dgm:prSet presAssocID="{F468F7A5-EBCE-456C-9A34-272377D27C27}" presName="hierRoot2" presStyleCnt="0">
        <dgm:presLayoutVars>
          <dgm:hierBranch val="init"/>
        </dgm:presLayoutVars>
      </dgm:prSet>
      <dgm:spPr/>
    </dgm:pt>
    <dgm:pt modelId="{2CBFD336-DE6A-4AC0-9D1B-4DDDCA1EEA0A}" type="pres">
      <dgm:prSet presAssocID="{F468F7A5-EBCE-456C-9A34-272377D27C27}" presName="rootComposite" presStyleCnt="0"/>
      <dgm:spPr/>
    </dgm:pt>
    <dgm:pt modelId="{38762342-ACE5-4DC9-B0EA-6F6401D35FDE}" type="pres">
      <dgm:prSet presAssocID="{F468F7A5-EBCE-456C-9A34-272377D27C27}" presName="rootText" presStyleLbl="node2" presStyleIdx="1" presStyleCnt="4" custScaleX="162573" custScaleY="111479">
        <dgm:presLayoutVars>
          <dgm:chPref val="3"/>
        </dgm:presLayoutVars>
      </dgm:prSet>
      <dgm:spPr/>
    </dgm:pt>
    <dgm:pt modelId="{6FE2A019-D687-473B-AEA7-735B00C4B91D}" type="pres">
      <dgm:prSet presAssocID="{F468F7A5-EBCE-456C-9A34-272377D27C27}" presName="rootConnector" presStyleLbl="node2" presStyleIdx="1" presStyleCnt="4"/>
      <dgm:spPr/>
    </dgm:pt>
    <dgm:pt modelId="{9A53762D-7DFC-49AA-ACEF-8BC9652F8A7E}" type="pres">
      <dgm:prSet presAssocID="{F468F7A5-EBCE-456C-9A34-272377D27C27}" presName="hierChild4" presStyleCnt="0"/>
      <dgm:spPr/>
    </dgm:pt>
    <dgm:pt modelId="{7A782CAF-855C-403C-BDAE-DEBF4814E31A}" type="pres">
      <dgm:prSet presAssocID="{4DB1657F-7164-4040-924E-1B2A64FDD6DD}" presName="Name37" presStyleLbl="parChTrans1D3" presStyleIdx="5" presStyleCnt="17"/>
      <dgm:spPr/>
    </dgm:pt>
    <dgm:pt modelId="{F78E5E40-87B8-4DDD-9C71-FC09ADA71AA2}" type="pres">
      <dgm:prSet presAssocID="{4D9E445D-9050-442A-B617-C793D4DE3155}" presName="hierRoot2" presStyleCnt="0">
        <dgm:presLayoutVars>
          <dgm:hierBranch val="init"/>
        </dgm:presLayoutVars>
      </dgm:prSet>
      <dgm:spPr/>
    </dgm:pt>
    <dgm:pt modelId="{4C94EA31-B2EF-4FC2-AA29-9DA43FB8BD9C}" type="pres">
      <dgm:prSet presAssocID="{4D9E445D-9050-442A-B617-C793D4DE3155}" presName="rootComposite" presStyleCnt="0"/>
      <dgm:spPr/>
    </dgm:pt>
    <dgm:pt modelId="{7422C3ED-6917-441C-9293-CD0E283085FB}" type="pres">
      <dgm:prSet presAssocID="{4D9E445D-9050-442A-B617-C793D4DE3155}" presName="rootText" presStyleLbl="node3" presStyleIdx="5" presStyleCnt="17" custScaleX="125055" custScaleY="100608">
        <dgm:presLayoutVars>
          <dgm:chPref val="3"/>
        </dgm:presLayoutVars>
      </dgm:prSet>
      <dgm:spPr/>
    </dgm:pt>
    <dgm:pt modelId="{B58A516B-0EDC-4B8C-A2D4-FBDBD4FF96A8}" type="pres">
      <dgm:prSet presAssocID="{4D9E445D-9050-442A-B617-C793D4DE3155}" presName="rootConnector" presStyleLbl="node3" presStyleIdx="5" presStyleCnt="17"/>
      <dgm:spPr/>
    </dgm:pt>
    <dgm:pt modelId="{33F013AD-4A4F-4E91-8F6F-D1FFC27CC99A}" type="pres">
      <dgm:prSet presAssocID="{4D9E445D-9050-442A-B617-C793D4DE3155}" presName="hierChild4" presStyleCnt="0"/>
      <dgm:spPr/>
    </dgm:pt>
    <dgm:pt modelId="{E0CF953B-948B-4863-9A7B-96C8BF17408F}" type="pres">
      <dgm:prSet presAssocID="{4D9E445D-9050-442A-B617-C793D4DE3155}" presName="hierChild5" presStyleCnt="0"/>
      <dgm:spPr/>
    </dgm:pt>
    <dgm:pt modelId="{E17F9CEF-C05E-48E0-B57D-F8D582BFA1B1}" type="pres">
      <dgm:prSet presAssocID="{1F67CA3F-7CCE-4049-BA1C-C763F8C3E479}" presName="Name37" presStyleLbl="parChTrans1D3" presStyleIdx="6" presStyleCnt="17"/>
      <dgm:spPr/>
    </dgm:pt>
    <dgm:pt modelId="{B77402B2-1CAB-4E84-A163-AB35171FD119}" type="pres">
      <dgm:prSet presAssocID="{3455632F-D715-40AA-9496-4AF6C74491B3}" presName="hierRoot2" presStyleCnt="0">
        <dgm:presLayoutVars>
          <dgm:hierBranch val="init"/>
        </dgm:presLayoutVars>
      </dgm:prSet>
      <dgm:spPr/>
    </dgm:pt>
    <dgm:pt modelId="{99785480-77CE-4395-9639-D2E90B510B4B}" type="pres">
      <dgm:prSet presAssocID="{3455632F-D715-40AA-9496-4AF6C74491B3}" presName="rootComposite" presStyleCnt="0"/>
      <dgm:spPr/>
    </dgm:pt>
    <dgm:pt modelId="{ACDFD64D-1D2C-4A68-842C-2DFC1538690D}" type="pres">
      <dgm:prSet presAssocID="{3455632F-D715-40AA-9496-4AF6C74491B3}" presName="rootText" presStyleLbl="node3" presStyleIdx="6" presStyleCnt="17" custScaleX="125055" custScaleY="100608">
        <dgm:presLayoutVars>
          <dgm:chPref val="3"/>
        </dgm:presLayoutVars>
      </dgm:prSet>
      <dgm:spPr/>
    </dgm:pt>
    <dgm:pt modelId="{4B6672C6-8A1F-4448-A111-149BD1A8E979}" type="pres">
      <dgm:prSet presAssocID="{3455632F-D715-40AA-9496-4AF6C74491B3}" presName="rootConnector" presStyleLbl="node3" presStyleIdx="6" presStyleCnt="17"/>
      <dgm:spPr/>
    </dgm:pt>
    <dgm:pt modelId="{17BBD81E-49AB-40BE-95EE-55AFD8376A4D}" type="pres">
      <dgm:prSet presAssocID="{3455632F-D715-40AA-9496-4AF6C74491B3}" presName="hierChild4" presStyleCnt="0"/>
      <dgm:spPr/>
    </dgm:pt>
    <dgm:pt modelId="{E717B468-A887-4828-A263-011377D6F328}" type="pres">
      <dgm:prSet presAssocID="{3455632F-D715-40AA-9496-4AF6C74491B3}" presName="hierChild5" presStyleCnt="0"/>
      <dgm:spPr/>
    </dgm:pt>
    <dgm:pt modelId="{7E2D92CB-5AAD-4999-A34E-D105F24FA9CD}" type="pres">
      <dgm:prSet presAssocID="{DBA87496-AC0D-4AA9-BD6D-A9DFDD41682C}" presName="Name37" presStyleLbl="parChTrans1D3" presStyleIdx="7" presStyleCnt="17"/>
      <dgm:spPr/>
    </dgm:pt>
    <dgm:pt modelId="{73E38126-9A6B-4450-8858-6E402783F5D7}" type="pres">
      <dgm:prSet presAssocID="{3C99D1FB-28E2-4894-9B4D-83C13BAF29E5}" presName="hierRoot2" presStyleCnt="0">
        <dgm:presLayoutVars>
          <dgm:hierBranch val="init"/>
        </dgm:presLayoutVars>
      </dgm:prSet>
      <dgm:spPr/>
    </dgm:pt>
    <dgm:pt modelId="{8E270466-B30E-413F-871B-3A0A7C77AD9E}" type="pres">
      <dgm:prSet presAssocID="{3C99D1FB-28E2-4894-9B4D-83C13BAF29E5}" presName="rootComposite" presStyleCnt="0"/>
      <dgm:spPr/>
    </dgm:pt>
    <dgm:pt modelId="{E960E634-3D48-4364-AB78-B5A722F18CE4}" type="pres">
      <dgm:prSet presAssocID="{3C99D1FB-28E2-4894-9B4D-83C13BAF29E5}" presName="rootText" presStyleLbl="node3" presStyleIdx="7" presStyleCnt="17" custScaleX="125055" custScaleY="100608">
        <dgm:presLayoutVars>
          <dgm:chPref val="3"/>
        </dgm:presLayoutVars>
      </dgm:prSet>
      <dgm:spPr/>
    </dgm:pt>
    <dgm:pt modelId="{6A45C64D-A12D-44F1-A20A-2B0CCCB86230}" type="pres">
      <dgm:prSet presAssocID="{3C99D1FB-28E2-4894-9B4D-83C13BAF29E5}" presName="rootConnector" presStyleLbl="node3" presStyleIdx="7" presStyleCnt="17"/>
      <dgm:spPr/>
    </dgm:pt>
    <dgm:pt modelId="{307D8B49-E7C9-4006-BE6D-2E9654BD3663}" type="pres">
      <dgm:prSet presAssocID="{3C99D1FB-28E2-4894-9B4D-83C13BAF29E5}" presName="hierChild4" presStyleCnt="0"/>
      <dgm:spPr/>
    </dgm:pt>
    <dgm:pt modelId="{306F7C65-8B86-45FB-A304-06A8121295BA}" type="pres">
      <dgm:prSet presAssocID="{3C99D1FB-28E2-4894-9B4D-83C13BAF29E5}" presName="hierChild5" presStyleCnt="0"/>
      <dgm:spPr/>
    </dgm:pt>
    <dgm:pt modelId="{A1E6E26E-0B31-461E-AF71-F9971666AA89}" type="pres">
      <dgm:prSet presAssocID="{D65886B1-CEE2-4455-861B-490D62888ED6}" presName="Name37" presStyleLbl="parChTrans1D3" presStyleIdx="8" presStyleCnt="17"/>
      <dgm:spPr/>
    </dgm:pt>
    <dgm:pt modelId="{A2B58530-0F36-4484-92D8-59CC006A4DAC}" type="pres">
      <dgm:prSet presAssocID="{557415AB-5752-4EC6-8A56-243233D61664}" presName="hierRoot2" presStyleCnt="0">
        <dgm:presLayoutVars>
          <dgm:hierBranch val="init"/>
        </dgm:presLayoutVars>
      </dgm:prSet>
      <dgm:spPr/>
    </dgm:pt>
    <dgm:pt modelId="{88E4618B-A640-4ED4-988D-5868BA9ABFDB}" type="pres">
      <dgm:prSet presAssocID="{557415AB-5752-4EC6-8A56-243233D61664}" presName="rootComposite" presStyleCnt="0"/>
      <dgm:spPr/>
    </dgm:pt>
    <dgm:pt modelId="{8247C314-D394-4C07-AA8A-AB9E20917B3D}" type="pres">
      <dgm:prSet presAssocID="{557415AB-5752-4EC6-8A56-243233D61664}" presName="rootText" presStyleLbl="node3" presStyleIdx="8" presStyleCnt="17" custScaleX="125207" custScaleY="100731">
        <dgm:presLayoutVars>
          <dgm:chPref val="3"/>
        </dgm:presLayoutVars>
      </dgm:prSet>
      <dgm:spPr/>
    </dgm:pt>
    <dgm:pt modelId="{52272EA6-F8D3-478E-92EE-66ECDE379A71}" type="pres">
      <dgm:prSet presAssocID="{557415AB-5752-4EC6-8A56-243233D61664}" presName="rootConnector" presStyleLbl="node3" presStyleIdx="8" presStyleCnt="17"/>
      <dgm:spPr/>
    </dgm:pt>
    <dgm:pt modelId="{49EF9540-653C-4998-A703-BA00E2A2982F}" type="pres">
      <dgm:prSet presAssocID="{557415AB-5752-4EC6-8A56-243233D61664}" presName="hierChild4" presStyleCnt="0"/>
      <dgm:spPr/>
    </dgm:pt>
    <dgm:pt modelId="{EF1E88F5-FE93-4CA4-A6F1-5F74683A2F77}" type="pres">
      <dgm:prSet presAssocID="{557415AB-5752-4EC6-8A56-243233D61664}" presName="hierChild5" presStyleCnt="0"/>
      <dgm:spPr/>
    </dgm:pt>
    <dgm:pt modelId="{83E66BAF-10C6-4A72-9191-A67178EC3532}" type="pres">
      <dgm:prSet presAssocID="{F468F7A5-EBCE-456C-9A34-272377D27C27}" presName="hierChild5" presStyleCnt="0"/>
      <dgm:spPr/>
    </dgm:pt>
    <dgm:pt modelId="{8AB7BFE0-B1B5-4038-8A20-13DAE83FD48E}" type="pres">
      <dgm:prSet presAssocID="{359DE5C1-E873-4FFC-A1CB-C263F3F5A10D}" presName="Name37" presStyleLbl="parChTrans1D2" presStyleIdx="2" presStyleCnt="4"/>
      <dgm:spPr/>
    </dgm:pt>
    <dgm:pt modelId="{BE463D3C-A04E-4D9A-9C5C-1D6AE5B9E29E}" type="pres">
      <dgm:prSet presAssocID="{5F4806DF-243B-4D52-8298-BE242A415DA9}" presName="hierRoot2" presStyleCnt="0">
        <dgm:presLayoutVars>
          <dgm:hierBranch val="init"/>
        </dgm:presLayoutVars>
      </dgm:prSet>
      <dgm:spPr/>
    </dgm:pt>
    <dgm:pt modelId="{2B996003-11D8-409B-B8EA-789513F248F2}" type="pres">
      <dgm:prSet presAssocID="{5F4806DF-243B-4D52-8298-BE242A415DA9}" presName="rootComposite" presStyleCnt="0"/>
      <dgm:spPr/>
    </dgm:pt>
    <dgm:pt modelId="{686C6C07-0C10-41BC-8DD9-15388BEEC2A9}" type="pres">
      <dgm:prSet presAssocID="{5F4806DF-243B-4D52-8298-BE242A415DA9}" presName="rootText" presStyleLbl="node2" presStyleIdx="2" presStyleCnt="4" custScaleX="162573" custScaleY="111479">
        <dgm:presLayoutVars>
          <dgm:chPref val="3"/>
        </dgm:presLayoutVars>
      </dgm:prSet>
      <dgm:spPr/>
    </dgm:pt>
    <dgm:pt modelId="{9F97C06D-6396-42F9-B70C-32BAD911F6A7}" type="pres">
      <dgm:prSet presAssocID="{5F4806DF-243B-4D52-8298-BE242A415DA9}" presName="rootConnector" presStyleLbl="node2" presStyleIdx="2" presStyleCnt="4"/>
      <dgm:spPr/>
    </dgm:pt>
    <dgm:pt modelId="{2F1D9F3F-7A6E-454C-B8C1-6A5DFEBD2F62}" type="pres">
      <dgm:prSet presAssocID="{5F4806DF-243B-4D52-8298-BE242A415DA9}" presName="hierChild4" presStyleCnt="0"/>
      <dgm:spPr/>
    </dgm:pt>
    <dgm:pt modelId="{938B9D42-6431-4EEE-90CA-73CD3D59B626}" type="pres">
      <dgm:prSet presAssocID="{46ACAF91-763D-4C5C-9B58-C6B6784E0334}" presName="Name37" presStyleLbl="parChTrans1D3" presStyleIdx="9" presStyleCnt="17"/>
      <dgm:spPr/>
    </dgm:pt>
    <dgm:pt modelId="{EC8EA736-0776-4F6A-9DCC-08D68AB2AF49}" type="pres">
      <dgm:prSet presAssocID="{8DC1993E-AB21-4550-83B4-1CF18C93CF66}" presName="hierRoot2" presStyleCnt="0">
        <dgm:presLayoutVars>
          <dgm:hierBranch val="init"/>
        </dgm:presLayoutVars>
      </dgm:prSet>
      <dgm:spPr/>
    </dgm:pt>
    <dgm:pt modelId="{4A6B96E9-DBF1-4B6B-9A9D-380FA0C448D4}" type="pres">
      <dgm:prSet presAssocID="{8DC1993E-AB21-4550-83B4-1CF18C93CF66}" presName="rootComposite" presStyleCnt="0"/>
      <dgm:spPr/>
    </dgm:pt>
    <dgm:pt modelId="{7EC90844-8E06-4598-9BEB-AD7F5E61683E}" type="pres">
      <dgm:prSet presAssocID="{8DC1993E-AB21-4550-83B4-1CF18C93CF66}" presName="rootText" presStyleLbl="node3" presStyleIdx="9" presStyleCnt="17" custScaleX="119602" custScaleY="99953">
        <dgm:presLayoutVars>
          <dgm:chPref val="3"/>
        </dgm:presLayoutVars>
      </dgm:prSet>
      <dgm:spPr/>
    </dgm:pt>
    <dgm:pt modelId="{CFA8F01E-73A4-4C84-936B-86A78AEB307A}" type="pres">
      <dgm:prSet presAssocID="{8DC1993E-AB21-4550-83B4-1CF18C93CF66}" presName="rootConnector" presStyleLbl="node3" presStyleIdx="9" presStyleCnt="17"/>
      <dgm:spPr/>
    </dgm:pt>
    <dgm:pt modelId="{B4B1C2D7-BCB1-4280-80A8-CEB15899E231}" type="pres">
      <dgm:prSet presAssocID="{8DC1993E-AB21-4550-83B4-1CF18C93CF66}" presName="hierChild4" presStyleCnt="0"/>
      <dgm:spPr/>
    </dgm:pt>
    <dgm:pt modelId="{416AF4EA-AA58-4795-A9F2-4E2861EDB1B3}" type="pres">
      <dgm:prSet presAssocID="{8DC1993E-AB21-4550-83B4-1CF18C93CF66}" presName="hierChild5" presStyleCnt="0"/>
      <dgm:spPr/>
    </dgm:pt>
    <dgm:pt modelId="{14EA3072-1902-4DA6-BFF8-F820692C3BDB}" type="pres">
      <dgm:prSet presAssocID="{93ED72E6-EE2B-46BA-A7D6-D5FF9584626A}" presName="Name37" presStyleLbl="parChTrans1D3" presStyleIdx="10" presStyleCnt="17"/>
      <dgm:spPr/>
    </dgm:pt>
    <dgm:pt modelId="{0F516FEA-8302-4645-85B4-8DEBF4C58200}" type="pres">
      <dgm:prSet presAssocID="{EBE46D26-2E76-44FF-A245-38AB5D5942E8}" presName="hierRoot2" presStyleCnt="0">
        <dgm:presLayoutVars>
          <dgm:hierBranch val="init"/>
        </dgm:presLayoutVars>
      </dgm:prSet>
      <dgm:spPr/>
    </dgm:pt>
    <dgm:pt modelId="{B9009EAD-63FF-45C9-B270-37ABC72893AF}" type="pres">
      <dgm:prSet presAssocID="{EBE46D26-2E76-44FF-A245-38AB5D5942E8}" presName="rootComposite" presStyleCnt="0"/>
      <dgm:spPr/>
    </dgm:pt>
    <dgm:pt modelId="{EA114901-C04A-4A18-B4A6-5B24A59248FD}" type="pres">
      <dgm:prSet presAssocID="{EBE46D26-2E76-44FF-A245-38AB5D5942E8}" presName="rootText" presStyleLbl="node3" presStyleIdx="10" presStyleCnt="17" custScaleX="119602" custScaleY="99953">
        <dgm:presLayoutVars>
          <dgm:chPref val="3"/>
        </dgm:presLayoutVars>
      </dgm:prSet>
      <dgm:spPr/>
    </dgm:pt>
    <dgm:pt modelId="{637D9A4F-1C82-4EAB-B315-E075F4E0F434}" type="pres">
      <dgm:prSet presAssocID="{EBE46D26-2E76-44FF-A245-38AB5D5942E8}" presName="rootConnector" presStyleLbl="node3" presStyleIdx="10" presStyleCnt="17"/>
      <dgm:spPr/>
    </dgm:pt>
    <dgm:pt modelId="{2FC567DA-E479-4D54-AB6F-B3C24895FBEE}" type="pres">
      <dgm:prSet presAssocID="{EBE46D26-2E76-44FF-A245-38AB5D5942E8}" presName="hierChild4" presStyleCnt="0"/>
      <dgm:spPr/>
    </dgm:pt>
    <dgm:pt modelId="{B2884EBD-95F3-4E53-8174-7B717D7FF1F5}" type="pres">
      <dgm:prSet presAssocID="{EBE46D26-2E76-44FF-A245-38AB5D5942E8}" presName="hierChild5" presStyleCnt="0"/>
      <dgm:spPr/>
    </dgm:pt>
    <dgm:pt modelId="{95717B7F-C6CE-41EE-BC0F-EC4E47F27345}" type="pres">
      <dgm:prSet presAssocID="{AA0EC1C3-A53E-440A-9F1F-F957E32721ED}" presName="Name37" presStyleLbl="parChTrans1D3" presStyleIdx="11" presStyleCnt="17"/>
      <dgm:spPr/>
    </dgm:pt>
    <dgm:pt modelId="{2E1E39B5-C1BE-4977-AEBB-FA28051D3BD2}" type="pres">
      <dgm:prSet presAssocID="{412A23AF-AB48-4AE2-BD7F-D89EC4E157C3}" presName="hierRoot2" presStyleCnt="0">
        <dgm:presLayoutVars>
          <dgm:hierBranch val="init"/>
        </dgm:presLayoutVars>
      </dgm:prSet>
      <dgm:spPr/>
    </dgm:pt>
    <dgm:pt modelId="{A46B2AE8-D0D1-491C-AE60-535EDADFED3A}" type="pres">
      <dgm:prSet presAssocID="{412A23AF-AB48-4AE2-BD7F-D89EC4E157C3}" presName="rootComposite" presStyleCnt="0"/>
      <dgm:spPr/>
    </dgm:pt>
    <dgm:pt modelId="{AE428613-F63E-4EB1-ACED-C036373BF245}" type="pres">
      <dgm:prSet presAssocID="{412A23AF-AB48-4AE2-BD7F-D89EC4E157C3}" presName="rootText" presStyleLbl="node3" presStyleIdx="11" presStyleCnt="17" custScaleX="119602" custScaleY="99953">
        <dgm:presLayoutVars>
          <dgm:chPref val="3"/>
        </dgm:presLayoutVars>
      </dgm:prSet>
      <dgm:spPr/>
    </dgm:pt>
    <dgm:pt modelId="{1EA422FB-7327-40CE-86F8-98841BD493FC}" type="pres">
      <dgm:prSet presAssocID="{412A23AF-AB48-4AE2-BD7F-D89EC4E157C3}" presName="rootConnector" presStyleLbl="node3" presStyleIdx="11" presStyleCnt="17"/>
      <dgm:spPr/>
    </dgm:pt>
    <dgm:pt modelId="{DA3FACFA-D565-4613-A3A5-46CF5CAF9E37}" type="pres">
      <dgm:prSet presAssocID="{412A23AF-AB48-4AE2-BD7F-D89EC4E157C3}" presName="hierChild4" presStyleCnt="0"/>
      <dgm:spPr/>
    </dgm:pt>
    <dgm:pt modelId="{101B9636-2C80-4F00-937B-1B5B3DE6B21C}" type="pres">
      <dgm:prSet presAssocID="{412A23AF-AB48-4AE2-BD7F-D89EC4E157C3}" presName="hierChild5" presStyleCnt="0"/>
      <dgm:spPr/>
    </dgm:pt>
    <dgm:pt modelId="{907C73AD-E1B3-4642-92C6-0E3FE9F361DB}" type="pres">
      <dgm:prSet presAssocID="{C5ED5AED-079F-45D1-B463-742B70675170}" presName="Name37" presStyleLbl="parChTrans1D3" presStyleIdx="12" presStyleCnt="17"/>
      <dgm:spPr/>
    </dgm:pt>
    <dgm:pt modelId="{FAB39666-FED8-413F-A137-1265D80F2E28}" type="pres">
      <dgm:prSet presAssocID="{4C06F4CC-5E6A-443F-B8CB-369C144C3D34}" presName="hierRoot2" presStyleCnt="0">
        <dgm:presLayoutVars>
          <dgm:hierBranch val="init"/>
        </dgm:presLayoutVars>
      </dgm:prSet>
      <dgm:spPr/>
    </dgm:pt>
    <dgm:pt modelId="{A0BA84B8-066E-45A1-A401-4C172C23C4F8}" type="pres">
      <dgm:prSet presAssocID="{4C06F4CC-5E6A-443F-B8CB-369C144C3D34}" presName="rootComposite" presStyleCnt="0"/>
      <dgm:spPr/>
    </dgm:pt>
    <dgm:pt modelId="{AE6983C3-9364-47A1-8277-3E087027E540}" type="pres">
      <dgm:prSet presAssocID="{4C06F4CC-5E6A-443F-B8CB-369C144C3D34}" presName="rootText" presStyleLbl="node3" presStyleIdx="12" presStyleCnt="17" custScaleX="119602" custScaleY="99953">
        <dgm:presLayoutVars>
          <dgm:chPref val="3"/>
        </dgm:presLayoutVars>
      </dgm:prSet>
      <dgm:spPr/>
    </dgm:pt>
    <dgm:pt modelId="{331705F6-DD10-4EF4-9652-C8B6C8D77DCC}" type="pres">
      <dgm:prSet presAssocID="{4C06F4CC-5E6A-443F-B8CB-369C144C3D34}" presName="rootConnector" presStyleLbl="node3" presStyleIdx="12" presStyleCnt="17"/>
      <dgm:spPr/>
    </dgm:pt>
    <dgm:pt modelId="{A52D420D-895A-4746-BB55-305AD6857500}" type="pres">
      <dgm:prSet presAssocID="{4C06F4CC-5E6A-443F-B8CB-369C144C3D34}" presName="hierChild4" presStyleCnt="0"/>
      <dgm:spPr/>
    </dgm:pt>
    <dgm:pt modelId="{B3AF5374-64CD-406A-95B5-91358066CE40}" type="pres">
      <dgm:prSet presAssocID="{4C06F4CC-5E6A-443F-B8CB-369C144C3D34}" presName="hierChild5" presStyleCnt="0"/>
      <dgm:spPr/>
    </dgm:pt>
    <dgm:pt modelId="{9922806F-365F-4C5D-9F9B-5397EC0B3FAC}" type="pres">
      <dgm:prSet presAssocID="{3064484F-6010-4588-9708-67D594A6765F}" presName="Name37" presStyleLbl="parChTrans1D3" presStyleIdx="13" presStyleCnt="17"/>
      <dgm:spPr/>
    </dgm:pt>
    <dgm:pt modelId="{8CB1A7F5-9BB3-4940-B9C6-A822048A672A}" type="pres">
      <dgm:prSet presAssocID="{79193A0B-5532-45DD-B704-2C3DC0B5B1EA}" presName="hierRoot2" presStyleCnt="0">
        <dgm:presLayoutVars>
          <dgm:hierBranch val="init"/>
        </dgm:presLayoutVars>
      </dgm:prSet>
      <dgm:spPr/>
    </dgm:pt>
    <dgm:pt modelId="{E10509CA-4DA2-4D86-A7DB-7E1F9B75FA88}" type="pres">
      <dgm:prSet presAssocID="{79193A0B-5532-45DD-B704-2C3DC0B5B1EA}" presName="rootComposite" presStyleCnt="0"/>
      <dgm:spPr/>
    </dgm:pt>
    <dgm:pt modelId="{08175D46-08C1-4F81-82AC-553CB1487358}" type="pres">
      <dgm:prSet presAssocID="{79193A0B-5532-45DD-B704-2C3DC0B5B1EA}" presName="rootText" presStyleLbl="node3" presStyleIdx="13" presStyleCnt="17" custScaleX="119602" custScaleY="99953">
        <dgm:presLayoutVars>
          <dgm:chPref val="3"/>
        </dgm:presLayoutVars>
      </dgm:prSet>
      <dgm:spPr/>
    </dgm:pt>
    <dgm:pt modelId="{6748031D-0928-4BDB-AD57-E0A1D20F6EED}" type="pres">
      <dgm:prSet presAssocID="{79193A0B-5532-45DD-B704-2C3DC0B5B1EA}" presName="rootConnector" presStyleLbl="node3" presStyleIdx="13" presStyleCnt="17"/>
      <dgm:spPr/>
    </dgm:pt>
    <dgm:pt modelId="{96B11D91-91B8-4538-9521-6926C2F1AE9E}" type="pres">
      <dgm:prSet presAssocID="{79193A0B-5532-45DD-B704-2C3DC0B5B1EA}" presName="hierChild4" presStyleCnt="0"/>
      <dgm:spPr/>
    </dgm:pt>
    <dgm:pt modelId="{F17B648E-EE17-4B4C-B438-E41E8CCAA7B6}" type="pres">
      <dgm:prSet presAssocID="{79193A0B-5532-45DD-B704-2C3DC0B5B1EA}" presName="hierChild5" presStyleCnt="0"/>
      <dgm:spPr/>
    </dgm:pt>
    <dgm:pt modelId="{AD997CC8-9E84-4197-BB5A-11E04CA18FF0}" type="pres">
      <dgm:prSet presAssocID="{5F4806DF-243B-4D52-8298-BE242A415DA9}" presName="hierChild5" presStyleCnt="0"/>
      <dgm:spPr/>
    </dgm:pt>
    <dgm:pt modelId="{44D05839-FCFF-4C8D-9748-F346E4BD9767}" type="pres">
      <dgm:prSet presAssocID="{6119817D-F921-42E8-B39C-E625A81A0B10}" presName="Name37" presStyleLbl="parChTrans1D2" presStyleIdx="3" presStyleCnt="4"/>
      <dgm:spPr/>
    </dgm:pt>
    <dgm:pt modelId="{4EE6215F-1DA6-439F-9CC3-EBE840D79612}" type="pres">
      <dgm:prSet presAssocID="{4509AFC3-E253-4FDD-B708-A4D74A5EE5F0}" presName="hierRoot2" presStyleCnt="0">
        <dgm:presLayoutVars>
          <dgm:hierBranch val="init"/>
        </dgm:presLayoutVars>
      </dgm:prSet>
      <dgm:spPr/>
    </dgm:pt>
    <dgm:pt modelId="{C74D1BA5-9B58-4BE2-AE70-A77968AA8F76}" type="pres">
      <dgm:prSet presAssocID="{4509AFC3-E253-4FDD-B708-A4D74A5EE5F0}" presName="rootComposite" presStyleCnt="0"/>
      <dgm:spPr/>
    </dgm:pt>
    <dgm:pt modelId="{F8394F7C-4AC0-4A3B-A632-B956E9339F02}" type="pres">
      <dgm:prSet presAssocID="{4509AFC3-E253-4FDD-B708-A4D74A5EE5F0}" presName="rootText" presStyleLbl="node2" presStyleIdx="3" presStyleCnt="4" custScaleX="162573" custScaleY="111479">
        <dgm:presLayoutVars>
          <dgm:chPref val="3"/>
        </dgm:presLayoutVars>
      </dgm:prSet>
      <dgm:spPr/>
    </dgm:pt>
    <dgm:pt modelId="{33534B2E-109D-4C56-A265-64CBA7506FB4}" type="pres">
      <dgm:prSet presAssocID="{4509AFC3-E253-4FDD-B708-A4D74A5EE5F0}" presName="rootConnector" presStyleLbl="node2" presStyleIdx="3" presStyleCnt="4"/>
      <dgm:spPr/>
    </dgm:pt>
    <dgm:pt modelId="{67579252-09DE-4458-8316-D43A20D9A047}" type="pres">
      <dgm:prSet presAssocID="{4509AFC3-E253-4FDD-B708-A4D74A5EE5F0}" presName="hierChild4" presStyleCnt="0"/>
      <dgm:spPr/>
    </dgm:pt>
    <dgm:pt modelId="{8B4DD71A-64C3-4911-A4D3-C15104284E78}" type="pres">
      <dgm:prSet presAssocID="{98847AAF-2A5C-47CF-879B-DD22EB515956}" presName="Name37" presStyleLbl="parChTrans1D3" presStyleIdx="14" presStyleCnt="17"/>
      <dgm:spPr/>
    </dgm:pt>
    <dgm:pt modelId="{848CF91A-04D2-4C01-A876-19D0534A8071}" type="pres">
      <dgm:prSet presAssocID="{642A1992-939E-4547-97BA-22AE5E3F9173}" presName="hierRoot2" presStyleCnt="0">
        <dgm:presLayoutVars>
          <dgm:hierBranch val="init"/>
        </dgm:presLayoutVars>
      </dgm:prSet>
      <dgm:spPr/>
    </dgm:pt>
    <dgm:pt modelId="{BEDFC139-D9DB-4DE9-B8D0-6E9FC82F8291}" type="pres">
      <dgm:prSet presAssocID="{642A1992-939E-4547-97BA-22AE5E3F9173}" presName="rootComposite" presStyleCnt="0"/>
      <dgm:spPr/>
    </dgm:pt>
    <dgm:pt modelId="{60DBD954-0792-448B-A5FE-450A48484477}" type="pres">
      <dgm:prSet presAssocID="{642A1992-939E-4547-97BA-22AE5E3F9173}" presName="rootText" presStyleLbl="node3" presStyleIdx="14" presStyleCnt="17" custScaleX="106788" custScaleY="99953">
        <dgm:presLayoutVars>
          <dgm:chPref val="3"/>
        </dgm:presLayoutVars>
      </dgm:prSet>
      <dgm:spPr/>
    </dgm:pt>
    <dgm:pt modelId="{39FFE2CA-04CB-4821-87C8-1CE7485C0569}" type="pres">
      <dgm:prSet presAssocID="{642A1992-939E-4547-97BA-22AE5E3F9173}" presName="rootConnector" presStyleLbl="node3" presStyleIdx="14" presStyleCnt="17"/>
      <dgm:spPr/>
    </dgm:pt>
    <dgm:pt modelId="{E5B25F7F-7B20-429C-BE99-5715217F3A20}" type="pres">
      <dgm:prSet presAssocID="{642A1992-939E-4547-97BA-22AE5E3F9173}" presName="hierChild4" presStyleCnt="0"/>
      <dgm:spPr/>
    </dgm:pt>
    <dgm:pt modelId="{D3EE2DD3-4E69-48D0-894C-740D80AF8BED}" type="pres">
      <dgm:prSet presAssocID="{642A1992-939E-4547-97BA-22AE5E3F9173}" presName="hierChild5" presStyleCnt="0"/>
      <dgm:spPr/>
    </dgm:pt>
    <dgm:pt modelId="{CD432B89-F23A-48E9-8B9F-F2F1ACC9E3B0}" type="pres">
      <dgm:prSet presAssocID="{5005841E-3A11-479D-842D-65B9CD84891D}" presName="Name37" presStyleLbl="parChTrans1D3" presStyleIdx="15" presStyleCnt="17"/>
      <dgm:spPr/>
    </dgm:pt>
    <dgm:pt modelId="{8DCB7E89-C74F-49EA-AA79-122220582D40}" type="pres">
      <dgm:prSet presAssocID="{7AA60493-117B-4D57-9D5E-87B572A500C3}" presName="hierRoot2" presStyleCnt="0">
        <dgm:presLayoutVars>
          <dgm:hierBranch val="init"/>
        </dgm:presLayoutVars>
      </dgm:prSet>
      <dgm:spPr/>
    </dgm:pt>
    <dgm:pt modelId="{1DAF87AB-A8BD-49D5-AF76-467C4B2BED14}" type="pres">
      <dgm:prSet presAssocID="{7AA60493-117B-4D57-9D5E-87B572A500C3}" presName="rootComposite" presStyleCnt="0"/>
      <dgm:spPr/>
    </dgm:pt>
    <dgm:pt modelId="{508EEEEA-29D7-41FF-8684-8EFEC1F749AB}" type="pres">
      <dgm:prSet presAssocID="{7AA60493-117B-4D57-9D5E-87B572A500C3}" presName="rootText" presStyleLbl="node3" presStyleIdx="15" presStyleCnt="17" custScaleX="106788" custScaleY="99953" custLinFactNeighborY="1759">
        <dgm:presLayoutVars>
          <dgm:chPref val="3"/>
        </dgm:presLayoutVars>
      </dgm:prSet>
      <dgm:spPr/>
    </dgm:pt>
    <dgm:pt modelId="{EF27AF96-62E5-412C-B6C4-0DBC59C9F7B6}" type="pres">
      <dgm:prSet presAssocID="{7AA60493-117B-4D57-9D5E-87B572A500C3}" presName="rootConnector" presStyleLbl="node3" presStyleIdx="15" presStyleCnt="17"/>
      <dgm:spPr/>
    </dgm:pt>
    <dgm:pt modelId="{6DECDD7E-48D0-4B2D-B4C7-DC530BE1DDF4}" type="pres">
      <dgm:prSet presAssocID="{7AA60493-117B-4D57-9D5E-87B572A500C3}" presName="hierChild4" presStyleCnt="0"/>
      <dgm:spPr/>
    </dgm:pt>
    <dgm:pt modelId="{3CFF6BB1-E392-46D6-B214-B3406E0B4D96}" type="pres">
      <dgm:prSet presAssocID="{7AA60493-117B-4D57-9D5E-87B572A500C3}" presName="hierChild5" presStyleCnt="0"/>
      <dgm:spPr/>
    </dgm:pt>
    <dgm:pt modelId="{09090BB6-B098-49A4-811B-EA4549CA624E}" type="pres">
      <dgm:prSet presAssocID="{C09FFCF1-2684-482B-9BA9-79E0C34BFEFD}" presName="Name37" presStyleLbl="parChTrans1D3" presStyleIdx="16" presStyleCnt="17"/>
      <dgm:spPr/>
    </dgm:pt>
    <dgm:pt modelId="{A6709682-8013-4598-A366-338DEBCC11A3}" type="pres">
      <dgm:prSet presAssocID="{7740B6D2-CDA5-4F14-B2E8-1204D5E65F00}" presName="hierRoot2" presStyleCnt="0">
        <dgm:presLayoutVars>
          <dgm:hierBranch val="init"/>
        </dgm:presLayoutVars>
      </dgm:prSet>
      <dgm:spPr/>
    </dgm:pt>
    <dgm:pt modelId="{7CC00C95-15BD-4E91-9E32-6EEEFBF87AF3}" type="pres">
      <dgm:prSet presAssocID="{7740B6D2-CDA5-4F14-B2E8-1204D5E65F00}" presName="rootComposite" presStyleCnt="0"/>
      <dgm:spPr/>
    </dgm:pt>
    <dgm:pt modelId="{8A44A843-94AB-4034-B684-923032E7DEAF}" type="pres">
      <dgm:prSet presAssocID="{7740B6D2-CDA5-4F14-B2E8-1204D5E65F00}" presName="rootText" presStyleLbl="node3" presStyleIdx="16" presStyleCnt="17" custScaleX="106788" custScaleY="99953">
        <dgm:presLayoutVars>
          <dgm:chPref val="3"/>
        </dgm:presLayoutVars>
      </dgm:prSet>
      <dgm:spPr/>
    </dgm:pt>
    <dgm:pt modelId="{790954E1-FE8D-4FEF-AC97-0D7E440E8C9C}" type="pres">
      <dgm:prSet presAssocID="{7740B6D2-CDA5-4F14-B2E8-1204D5E65F00}" presName="rootConnector" presStyleLbl="node3" presStyleIdx="16" presStyleCnt="17"/>
      <dgm:spPr/>
    </dgm:pt>
    <dgm:pt modelId="{ED9C9F97-6103-4786-932F-2C1704220B29}" type="pres">
      <dgm:prSet presAssocID="{7740B6D2-CDA5-4F14-B2E8-1204D5E65F00}" presName="hierChild4" presStyleCnt="0"/>
      <dgm:spPr/>
    </dgm:pt>
    <dgm:pt modelId="{8C28FEA6-198E-449E-95B6-78354D80041B}" type="pres">
      <dgm:prSet presAssocID="{7740B6D2-CDA5-4F14-B2E8-1204D5E65F00}" presName="hierChild5" presStyleCnt="0"/>
      <dgm:spPr/>
    </dgm:pt>
    <dgm:pt modelId="{44626B05-C354-4FAF-B14E-5C80B1FF086E}" type="pres">
      <dgm:prSet presAssocID="{4509AFC3-E253-4FDD-B708-A4D74A5EE5F0}" presName="hierChild5" presStyleCnt="0"/>
      <dgm:spPr/>
    </dgm:pt>
    <dgm:pt modelId="{9BFCE735-246A-45F5-ABE4-23850B16E4B1}" type="pres">
      <dgm:prSet presAssocID="{70BB7A1C-9C2A-4785-851F-49980911DCE6}" presName="hierChild3" presStyleCnt="0"/>
      <dgm:spPr/>
    </dgm:pt>
  </dgm:ptLst>
  <dgm:cxnLst>
    <dgm:cxn modelId="{EB90C702-F569-4C65-8902-059E668ED3D2}" type="presOf" srcId="{70BB7A1C-9C2A-4785-851F-49980911DCE6}" destId="{AB8E2A9E-00F5-4B04-8333-2C289ACA4312}" srcOrd="1" destOrd="0" presId="urn:microsoft.com/office/officeart/2005/8/layout/orgChart1"/>
    <dgm:cxn modelId="{00243907-6B22-4198-A6A8-1FD8928F6B8C}" type="presOf" srcId="{642A1992-939E-4547-97BA-22AE5E3F9173}" destId="{39FFE2CA-04CB-4821-87C8-1CE7485C0569}" srcOrd="1" destOrd="0" presId="urn:microsoft.com/office/officeart/2005/8/layout/orgChart1"/>
    <dgm:cxn modelId="{76051709-01BD-4574-8E2C-F637CD82DDDC}" type="presOf" srcId="{C09FFCF1-2684-482B-9BA9-79E0C34BFEFD}" destId="{09090BB6-B098-49A4-811B-EA4549CA624E}" srcOrd="0" destOrd="0" presId="urn:microsoft.com/office/officeart/2005/8/layout/orgChart1"/>
    <dgm:cxn modelId="{55414D12-C5AE-4F62-997F-941C89C41F26}" type="presOf" srcId="{8DC1993E-AB21-4550-83B4-1CF18C93CF66}" destId="{CFA8F01E-73A4-4C84-936B-86A78AEB307A}" srcOrd="1" destOrd="0" presId="urn:microsoft.com/office/officeart/2005/8/layout/orgChart1"/>
    <dgm:cxn modelId="{106FB514-2623-4495-9DBA-562919465054}" type="presOf" srcId="{557415AB-5752-4EC6-8A56-243233D61664}" destId="{52272EA6-F8D3-478E-92EE-66ECDE379A71}" srcOrd="1" destOrd="0" presId="urn:microsoft.com/office/officeart/2005/8/layout/orgChart1"/>
    <dgm:cxn modelId="{B8758B16-31B2-476A-9B05-320AD73913A7}" srcId="{9F8A7B81-52C4-47E0-BAD9-84C04D58C461}" destId="{35726774-B9AD-4443-BDC9-525A1B05C011}" srcOrd="4" destOrd="0" parTransId="{01EFC5F0-2008-4922-A443-AD45F9083F19}" sibTransId="{E81FED28-6E1D-43B2-908D-F42FE4C83F75}"/>
    <dgm:cxn modelId="{592DC718-2D38-4018-8979-A02E048A4BA9}" type="presOf" srcId="{D65886B1-CEE2-4455-861B-490D62888ED6}" destId="{A1E6E26E-0B31-461E-AF71-F9971666AA89}" srcOrd="0" destOrd="0" presId="urn:microsoft.com/office/officeart/2005/8/layout/orgChart1"/>
    <dgm:cxn modelId="{CFE3951A-E978-4855-B9FC-2552B036C9CC}" type="presOf" srcId="{F468F7A5-EBCE-456C-9A34-272377D27C27}" destId="{38762342-ACE5-4DC9-B0EA-6F6401D35FDE}" srcOrd="0" destOrd="0" presId="urn:microsoft.com/office/officeart/2005/8/layout/orgChart1"/>
    <dgm:cxn modelId="{2592331E-5BAA-4397-BECE-54787218120A}" type="presOf" srcId="{7740B6D2-CDA5-4F14-B2E8-1204D5E65F00}" destId="{790954E1-FE8D-4FEF-AC97-0D7E440E8C9C}" srcOrd="1" destOrd="0" presId="urn:microsoft.com/office/officeart/2005/8/layout/orgChart1"/>
    <dgm:cxn modelId="{0E6D501F-1997-4E26-8B47-7B812E708AC9}" type="presOf" srcId="{6119817D-F921-42E8-B39C-E625A81A0B10}" destId="{44D05839-FCFF-4C8D-9748-F346E4BD9767}" srcOrd="0" destOrd="0" presId="urn:microsoft.com/office/officeart/2005/8/layout/orgChart1"/>
    <dgm:cxn modelId="{83182521-48AF-440A-B58E-4FACB4F122FC}" type="presOf" srcId="{88470513-2756-4CA9-BCAB-E04610739ECB}" destId="{BCDEE37D-50AD-4A88-BB35-285068456034}" srcOrd="0" destOrd="0" presId="urn:microsoft.com/office/officeart/2005/8/layout/orgChart1"/>
    <dgm:cxn modelId="{4441B921-A43E-403B-8C0F-0DCDBA0F275A}" srcId="{4509AFC3-E253-4FDD-B708-A4D74A5EE5F0}" destId="{642A1992-939E-4547-97BA-22AE5E3F9173}" srcOrd="0" destOrd="0" parTransId="{98847AAF-2A5C-47CF-879B-DD22EB515956}" sibTransId="{8A93D4D5-4586-4211-91A9-71C24438B519}"/>
    <dgm:cxn modelId="{10A5F824-B101-425F-8303-C54D398CB8D7}" type="presOf" srcId="{01EFC5F0-2008-4922-A443-AD45F9083F19}" destId="{4160C428-394F-4725-9656-8D2B833A69F6}" srcOrd="0" destOrd="0" presId="urn:microsoft.com/office/officeart/2005/8/layout/orgChart1"/>
    <dgm:cxn modelId="{3C37FD29-CDCA-451B-8F37-1D743F6F6A52}" srcId="{70BB7A1C-9C2A-4785-851F-49980911DCE6}" destId="{5F4806DF-243B-4D52-8298-BE242A415DA9}" srcOrd="2" destOrd="0" parTransId="{359DE5C1-E873-4FFC-A1CB-C263F3F5A10D}" sibTransId="{EA024478-0477-4368-811A-49C3B654513F}"/>
    <dgm:cxn modelId="{24DC782A-920A-4D36-94F0-34644BEEEB19}" srcId="{70BB7A1C-9C2A-4785-851F-49980911DCE6}" destId="{4509AFC3-E253-4FDD-B708-A4D74A5EE5F0}" srcOrd="3" destOrd="0" parTransId="{6119817D-F921-42E8-B39C-E625A81A0B10}" sibTransId="{6FA00B1D-70CC-46E2-B0BE-47C9F5609315}"/>
    <dgm:cxn modelId="{592C892C-F341-4DA1-B64E-7C525C7AF425}" srcId="{70BB7A1C-9C2A-4785-851F-49980911DCE6}" destId="{9F8A7B81-52C4-47E0-BAD9-84C04D58C461}" srcOrd="0" destOrd="0" parTransId="{6755CAB9-9100-43B9-B664-0B44EA14D3EC}" sibTransId="{6810F451-E1F2-4DAC-9E46-6958F1C2E79F}"/>
    <dgm:cxn modelId="{9ADBEC2D-3C8C-475A-BDCA-ECE200F49012}" type="presOf" srcId="{88470513-2756-4CA9-BCAB-E04610739ECB}" destId="{21BCCF53-88B0-4F79-A0AF-8FCD2823BE51}" srcOrd="1" destOrd="0" presId="urn:microsoft.com/office/officeart/2005/8/layout/orgChart1"/>
    <dgm:cxn modelId="{141A2031-2F7E-4990-9A81-38B97B2AD018}" type="presOf" srcId="{93ED72E6-EE2B-46BA-A7D6-D5FF9584626A}" destId="{14EA3072-1902-4DA6-BFF8-F820692C3BDB}" srcOrd="0" destOrd="0" presId="urn:microsoft.com/office/officeart/2005/8/layout/orgChart1"/>
    <dgm:cxn modelId="{04902F39-F2FD-4649-A5A2-94BC2B132C2C}" type="presOf" srcId="{AEE84AC0-0A89-45BA-98F4-F3519E0AB6E3}" destId="{A149908F-74BC-484C-B3F4-42A77238EB26}" srcOrd="0" destOrd="0" presId="urn:microsoft.com/office/officeart/2005/8/layout/orgChart1"/>
    <dgm:cxn modelId="{2E657C3C-A68A-4598-B474-D9E4199F19E8}" type="presOf" srcId="{5F4806DF-243B-4D52-8298-BE242A415DA9}" destId="{686C6C07-0C10-41BC-8DD9-15388BEEC2A9}" srcOrd="0" destOrd="0" presId="urn:microsoft.com/office/officeart/2005/8/layout/orgChart1"/>
    <dgm:cxn modelId="{A6A7C73D-64E1-4A09-9E62-AB0860F1A32F}" type="presOf" srcId="{3064484F-6010-4588-9708-67D594A6765F}" destId="{9922806F-365F-4C5D-9F9B-5397EC0B3FAC}" srcOrd="0" destOrd="0" presId="urn:microsoft.com/office/officeart/2005/8/layout/orgChart1"/>
    <dgm:cxn modelId="{F184AF3E-ACC7-4C9F-A16B-86FA6B736EBA}" type="presOf" srcId="{79193A0B-5532-45DD-B704-2C3DC0B5B1EA}" destId="{6748031D-0928-4BDB-AD57-E0A1D20F6EED}" srcOrd="1" destOrd="0" presId="urn:microsoft.com/office/officeart/2005/8/layout/orgChart1"/>
    <dgm:cxn modelId="{ADC0345B-7411-4064-81AF-64A201F123E4}" srcId="{93CAFBB9-1E69-4313-817B-BBCED4903430}" destId="{70BB7A1C-9C2A-4785-851F-49980911DCE6}" srcOrd="0" destOrd="0" parTransId="{0B9A515E-852F-49BE-86E0-DF573E3EF0CA}" sibTransId="{5574643D-66A1-4F9C-A225-6CF2878B6051}"/>
    <dgm:cxn modelId="{0144A35D-B8B4-4291-BE91-C1200780859B}" type="presOf" srcId="{35726774-B9AD-4443-BDC9-525A1B05C011}" destId="{89CA1284-9B88-489B-8B36-C81233F39CF2}" srcOrd="0" destOrd="0" presId="urn:microsoft.com/office/officeart/2005/8/layout/orgChart1"/>
    <dgm:cxn modelId="{F5073260-11BB-4B4C-9402-EB75C9126661}" type="presOf" srcId="{CEFFC28D-32D2-434E-A5B8-91FE4955AE8A}" destId="{378E6697-635F-4BA5-B278-97FC40A8D976}" srcOrd="0" destOrd="0" presId="urn:microsoft.com/office/officeart/2005/8/layout/orgChart1"/>
    <dgm:cxn modelId="{FFF47160-A944-47E2-9B34-42DADA0472A5}" type="presOf" srcId="{4C06F4CC-5E6A-443F-B8CB-369C144C3D34}" destId="{331705F6-DD10-4EF4-9652-C8B6C8D77DCC}" srcOrd="1" destOrd="0" presId="urn:microsoft.com/office/officeart/2005/8/layout/orgChart1"/>
    <dgm:cxn modelId="{E9980C65-4513-4E9D-961B-7D40737B714B}" srcId="{F468F7A5-EBCE-456C-9A34-272377D27C27}" destId="{4D9E445D-9050-442A-B617-C793D4DE3155}" srcOrd="0" destOrd="0" parTransId="{4DB1657F-7164-4040-924E-1B2A64FDD6DD}" sibTransId="{EB117AE6-EE01-42F0-BB4A-441BE59EA1F7}"/>
    <dgm:cxn modelId="{DF82BA49-63CC-4A39-AB89-96D40949F7EB}" type="presOf" srcId="{9F8A7B81-52C4-47E0-BAD9-84C04D58C461}" destId="{0952250E-DFAD-476C-B9A2-8E59B785F192}" srcOrd="1" destOrd="0" presId="urn:microsoft.com/office/officeart/2005/8/layout/orgChart1"/>
    <dgm:cxn modelId="{0BC4FE6B-F63A-4A68-B2EB-3DA10906DAE8}" type="presOf" srcId="{5F4806DF-243B-4D52-8298-BE242A415DA9}" destId="{9F97C06D-6396-42F9-B70C-32BAD911F6A7}" srcOrd="1" destOrd="0" presId="urn:microsoft.com/office/officeart/2005/8/layout/orgChart1"/>
    <dgm:cxn modelId="{FD5A564D-234B-4454-B2EC-BA7349ED377A}" type="presOf" srcId="{3C99D1FB-28E2-4894-9B4D-83C13BAF29E5}" destId="{6A45C64D-A12D-44F1-A20A-2B0CCCB86230}" srcOrd="1" destOrd="0" presId="urn:microsoft.com/office/officeart/2005/8/layout/orgChart1"/>
    <dgm:cxn modelId="{3E87C96D-F5AE-4B1D-9179-E7668811EAA4}" srcId="{4509AFC3-E253-4FDD-B708-A4D74A5EE5F0}" destId="{7740B6D2-CDA5-4F14-B2E8-1204D5E65F00}" srcOrd="2" destOrd="0" parTransId="{C09FFCF1-2684-482B-9BA9-79E0C34BFEFD}" sibTransId="{B734E39D-B27F-49F5-8D01-95A87EC80CB1}"/>
    <dgm:cxn modelId="{FEB7394F-DF90-4926-A14C-EF67BF5897E3}" srcId="{9F8A7B81-52C4-47E0-BAD9-84C04D58C461}" destId="{88470513-2756-4CA9-BCAB-E04610739ECB}" srcOrd="1" destOrd="0" parTransId="{88E92D6F-AB30-4658-BC12-F15A2D81C5C7}" sibTransId="{4A1B1EA2-4157-4654-AFCA-58E9A3DEBBE5}"/>
    <dgm:cxn modelId="{6B380750-2467-4F41-ACC4-A89FA6EEAAF1}" type="presOf" srcId="{5005841E-3A11-479D-842D-65B9CD84891D}" destId="{CD432B89-F23A-48E9-8B9F-F2F1ACC9E3B0}" srcOrd="0" destOrd="0" presId="urn:microsoft.com/office/officeart/2005/8/layout/orgChart1"/>
    <dgm:cxn modelId="{40BF5170-0764-47C6-A53B-939D8E0A41E9}" type="presOf" srcId="{557415AB-5752-4EC6-8A56-243233D61664}" destId="{8247C314-D394-4C07-AA8A-AB9E20917B3D}" srcOrd="0" destOrd="0" presId="urn:microsoft.com/office/officeart/2005/8/layout/orgChart1"/>
    <dgm:cxn modelId="{F8F22F73-E769-4A61-B8BB-2124CF6F41C3}" type="presOf" srcId="{4D9E445D-9050-442A-B617-C793D4DE3155}" destId="{7422C3ED-6917-441C-9293-CD0E283085FB}" srcOrd="0" destOrd="0" presId="urn:microsoft.com/office/officeart/2005/8/layout/orgChart1"/>
    <dgm:cxn modelId="{D86B7A73-EB36-4B2A-8A52-C5A82724F161}" type="presOf" srcId="{412A23AF-AB48-4AE2-BD7F-D89EC4E157C3}" destId="{1EA422FB-7327-40CE-86F8-98841BD493FC}" srcOrd="1" destOrd="0" presId="urn:microsoft.com/office/officeart/2005/8/layout/orgChart1"/>
    <dgm:cxn modelId="{25FE0975-CC57-43B8-B8FF-4C56C7FDE556}" type="presOf" srcId="{4C06F4CC-5E6A-443F-B8CB-369C144C3D34}" destId="{AE6983C3-9364-47A1-8277-3E087027E540}" srcOrd="0" destOrd="0" presId="urn:microsoft.com/office/officeart/2005/8/layout/orgChart1"/>
    <dgm:cxn modelId="{E6662555-24CB-4ABC-B2FC-6BAFB486EF61}" type="presOf" srcId="{7AA60493-117B-4D57-9D5E-87B572A500C3}" destId="{EF27AF96-62E5-412C-B6C4-0DBC59C9F7B6}" srcOrd="1" destOrd="0" presId="urn:microsoft.com/office/officeart/2005/8/layout/orgChart1"/>
    <dgm:cxn modelId="{60E57276-AE2E-4948-8206-AC6FCE58F1D3}" srcId="{9F8A7B81-52C4-47E0-BAD9-84C04D58C461}" destId="{C6950D87-D982-469D-9933-8D3FE3BE4B73}" srcOrd="3" destOrd="0" parTransId="{AEE84AC0-0A89-45BA-98F4-F3519E0AB6E3}" sibTransId="{07C3ACFC-A3FD-466B-97CB-78DE599156DC}"/>
    <dgm:cxn modelId="{32B14B59-BBB3-4561-A8FD-013BD01B4731}" type="presOf" srcId="{0A5643C9-73E6-4020-9706-7FC94B54CB48}" destId="{B238E1C6-5C15-4EC1-81C0-55510535C2A4}" srcOrd="0" destOrd="0" presId="urn:microsoft.com/office/officeart/2005/8/layout/orgChart1"/>
    <dgm:cxn modelId="{C4D4D079-0439-46EC-AFF0-E6301F57047D}" type="presOf" srcId="{4D9E445D-9050-442A-B617-C793D4DE3155}" destId="{B58A516B-0EDC-4B8C-A2D4-FBDBD4FF96A8}" srcOrd="1" destOrd="0" presId="urn:microsoft.com/office/officeart/2005/8/layout/orgChart1"/>
    <dgm:cxn modelId="{FCECDD5A-52D7-4362-AF1C-E2E9C3BE1528}" type="presOf" srcId="{359DE5C1-E873-4FFC-A1CB-C263F3F5A10D}" destId="{8AB7BFE0-B1B5-4038-8A20-13DAE83FD48E}" srcOrd="0" destOrd="0" presId="urn:microsoft.com/office/officeart/2005/8/layout/orgChart1"/>
    <dgm:cxn modelId="{ED441F7B-ECCA-447A-9C38-3E1706AE5F94}" srcId="{F468F7A5-EBCE-456C-9A34-272377D27C27}" destId="{3455632F-D715-40AA-9496-4AF6C74491B3}" srcOrd="1" destOrd="0" parTransId="{1F67CA3F-7CCE-4049-BA1C-C763F8C3E479}" sibTransId="{85E9B708-69B3-4601-B5CC-D64B4B60690E}"/>
    <dgm:cxn modelId="{7B74067E-692D-4C9C-B0F8-45A3D624FAFA}" type="presOf" srcId="{88E92D6F-AB30-4658-BC12-F15A2D81C5C7}" destId="{0B285423-A50A-4BD9-B1D2-7DA001856375}" srcOrd="0" destOrd="0" presId="urn:microsoft.com/office/officeart/2005/8/layout/orgChart1"/>
    <dgm:cxn modelId="{4D07E67E-2C23-438F-857E-34E69861A50B}" srcId="{70BB7A1C-9C2A-4785-851F-49980911DCE6}" destId="{F468F7A5-EBCE-456C-9A34-272377D27C27}" srcOrd="1" destOrd="0" parTransId="{CEFFC28D-32D2-434E-A5B8-91FE4955AE8A}" sibTransId="{4984AC23-DAAB-493A-82A0-568795F37DE2}"/>
    <dgm:cxn modelId="{E120F07E-3DF2-49B6-B687-71027B9B2CCF}" type="presOf" srcId="{4509AFC3-E253-4FDD-B708-A4D74A5EE5F0}" destId="{F8394F7C-4AC0-4A3B-A632-B956E9339F02}" srcOrd="0" destOrd="0" presId="urn:microsoft.com/office/officeart/2005/8/layout/orgChart1"/>
    <dgm:cxn modelId="{844D5A7F-ECB6-41F8-AB37-86424D63ED56}" type="presOf" srcId="{DBA87496-AC0D-4AA9-BD6D-A9DFDD41682C}" destId="{7E2D92CB-5AAD-4999-A34E-D105F24FA9CD}" srcOrd="0" destOrd="0" presId="urn:microsoft.com/office/officeart/2005/8/layout/orgChart1"/>
    <dgm:cxn modelId="{9210BF7F-F022-4889-916F-1ED0E6F66639}" srcId="{5F4806DF-243B-4D52-8298-BE242A415DA9}" destId="{79193A0B-5532-45DD-B704-2C3DC0B5B1EA}" srcOrd="4" destOrd="0" parTransId="{3064484F-6010-4588-9708-67D594A6765F}" sibTransId="{6DEC32A2-27E4-47CE-9CB7-6A120ECF2A46}"/>
    <dgm:cxn modelId="{BBC53E80-72AF-4EEA-AFCE-A048CCA75ADE}" srcId="{5F4806DF-243B-4D52-8298-BE242A415DA9}" destId="{8DC1993E-AB21-4550-83B4-1CF18C93CF66}" srcOrd="0" destOrd="0" parTransId="{46ACAF91-763D-4C5C-9B58-C6B6784E0334}" sibTransId="{305F2869-A53E-4987-9C49-493DAE329BAF}"/>
    <dgm:cxn modelId="{8A14AB83-99C7-4A43-A253-4C97C42E19E7}" type="presOf" srcId="{F468F7A5-EBCE-456C-9A34-272377D27C27}" destId="{6FE2A019-D687-473B-AEA7-735B00C4B91D}" srcOrd="1" destOrd="0" presId="urn:microsoft.com/office/officeart/2005/8/layout/orgChart1"/>
    <dgm:cxn modelId="{C2AB0786-4506-48A7-A5EB-BDCE68239BAF}" type="presOf" srcId="{2817CCFD-3C55-4633-939C-4DA46756828E}" destId="{FC515BDF-E9D1-4EDB-A8EB-7B1B055E7730}" srcOrd="1" destOrd="0" presId="urn:microsoft.com/office/officeart/2005/8/layout/orgChart1"/>
    <dgm:cxn modelId="{4C47AF86-F2A3-4C94-9A3E-0C3E9B888043}" srcId="{F468F7A5-EBCE-456C-9A34-272377D27C27}" destId="{557415AB-5752-4EC6-8A56-243233D61664}" srcOrd="3" destOrd="0" parTransId="{D65886B1-CEE2-4455-861B-490D62888ED6}" sibTransId="{BC92658D-B453-44A0-BAB9-7A7D8EDBFAD0}"/>
    <dgm:cxn modelId="{E3142787-888B-47D7-B28B-2EAFFAD24A35}" type="presOf" srcId="{642A1992-939E-4547-97BA-22AE5E3F9173}" destId="{60DBD954-0792-448B-A5FE-450A48484477}" srcOrd="0" destOrd="0" presId="urn:microsoft.com/office/officeart/2005/8/layout/orgChart1"/>
    <dgm:cxn modelId="{5116AD8A-F10C-46A8-B677-09ECEFE34B86}" type="presOf" srcId="{8DC1993E-AB21-4550-83B4-1CF18C93CF66}" destId="{7EC90844-8E06-4598-9BEB-AD7F5E61683E}" srcOrd="0" destOrd="0" presId="urn:microsoft.com/office/officeart/2005/8/layout/orgChart1"/>
    <dgm:cxn modelId="{C84FDC8A-BF40-4089-AA16-5188BEA5B658}" type="presOf" srcId="{7AA60493-117B-4D57-9D5E-87B572A500C3}" destId="{508EEEEA-29D7-41FF-8684-8EFEC1F749AB}" srcOrd="0" destOrd="0" presId="urn:microsoft.com/office/officeart/2005/8/layout/orgChart1"/>
    <dgm:cxn modelId="{B8F11A8D-00B1-41F9-B413-91EFC1EEAC3F}" type="presOf" srcId="{79193A0B-5532-45DD-B704-2C3DC0B5B1EA}" destId="{08175D46-08C1-4F81-82AC-553CB1487358}" srcOrd="0" destOrd="0" presId="urn:microsoft.com/office/officeart/2005/8/layout/orgChart1"/>
    <dgm:cxn modelId="{5E2F7091-CABA-48B5-9648-B47C1F026232}" srcId="{5F4806DF-243B-4D52-8298-BE242A415DA9}" destId="{EBE46D26-2E76-44FF-A245-38AB5D5942E8}" srcOrd="1" destOrd="0" parTransId="{93ED72E6-EE2B-46BA-A7D6-D5FF9584626A}" sibTransId="{17F4B782-EAE4-4A78-96F3-98C01E509C75}"/>
    <dgm:cxn modelId="{77290094-174F-41DE-9450-62BCFBBC44B7}" srcId="{5F4806DF-243B-4D52-8298-BE242A415DA9}" destId="{412A23AF-AB48-4AE2-BD7F-D89EC4E157C3}" srcOrd="2" destOrd="0" parTransId="{AA0EC1C3-A53E-440A-9F1F-F957E32721ED}" sibTransId="{71956BFD-C401-4ED7-8928-16C00FD4B397}"/>
    <dgm:cxn modelId="{511EEE94-FDC0-4D51-AB89-A5CBACF7ED83}" type="presOf" srcId="{0A5643C9-73E6-4020-9706-7FC94B54CB48}" destId="{6CB03825-A75F-4289-9EAB-5E3C014D87C7}" srcOrd="1" destOrd="0" presId="urn:microsoft.com/office/officeart/2005/8/layout/orgChart1"/>
    <dgm:cxn modelId="{0BBC6896-B7F6-4241-8E33-041C2E52EFC5}" srcId="{4509AFC3-E253-4FDD-B708-A4D74A5EE5F0}" destId="{7AA60493-117B-4D57-9D5E-87B572A500C3}" srcOrd="1" destOrd="0" parTransId="{5005841E-3A11-479D-842D-65B9CD84891D}" sibTransId="{BF70373F-E1F0-4554-80EA-295178553F29}"/>
    <dgm:cxn modelId="{5911299D-D312-497D-8AF9-AAEC5CC88180}" type="presOf" srcId="{C6950D87-D982-469D-9933-8D3FE3BE4B73}" destId="{E8F46BBF-32DA-4A71-A93E-7094E67483C3}" srcOrd="1" destOrd="0" presId="urn:microsoft.com/office/officeart/2005/8/layout/orgChart1"/>
    <dgm:cxn modelId="{60FB51A1-FEAB-452B-9655-67160561FF2F}" type="presOf" srcId="{1F67CA3F-7CCE-4049-BA1C-C763F8C3E479}" destId="{E17F9CEF-C05E-48E0-B57D-F8D582BFA1B1}" srcOrd="0" destOrd="0" presId="urn:microsoft.com/office/officeart/2005/8/layout/orgChart1"/>
    <dgm:cxn modelId="{541B89A6-5F3A-4100-AE4D-7575F6E9A978}" type="presOf" srcId="{9F8A7B81-52C4-47E0-BAD9-84C04D58C461}" destId="{D1D91242-6B5D-4CCC-A68B-8832ECE486C4}" srcOrd="0" destOrd="0" presId="urn:microsoft.com/office/officeart/2005/8/layout/orgChart1"/>
    <dgm:cxn modelId="{71AB5DA9-51D5-412B-BA9F-270ED9CF53CB}" type="presOf" srcId="{C5ED5AED-079F-45D1-B463-742B70675170}" destId="{907C73AD-E1B3-4642-92C6-0E3FE9F361DB}" srcOrd="0" destOrd="0" presId="urn:microsoft.com/office/officeart/2005/8/layout/orgChart1"/>
    <dgm:cxn modelId="{2CBC58AA-FF83-4E6B-8745-7A57E8183C10}" type="presOf" srcId="{6755CAB9-9100-43B9-B664-0B44EA14D3EC}" destId="{BC1AA9FE-6F7A-46F2-9B15-AB004D04C39F}" srcOrd="0" destOrd="0" presId="urn:microsoft.com/office/officeart/2005/8/layout/orgChart1"/>
    <dgm:cxn modelId="{1F5F26AD-82E8-455E-A841-411D95741176}" srcId="{F468F7A5-EBCE-456C-9A34-272377D27C27}" destId="{3C99D1FB-28E2-4894-9B4D-83C13BAF29E5}" srcOrd="2" destOrd="0" parTransId="{DBA87496-AC0D-4AA9-BD6D-A9DFDD41682C}" sibTransId="{75921E73-5579-4266-8D79-F7B786FB4E54}"/>
    <dgm:cxn modelId="{142615B0-967E-49BA-9138-F1A5F6426108}" type="presOf" srcId="{46ACAF91-763D-4C5C-9B58-C6B6784E0334}" destId="{938B9D42-6431-4EEE-90CA-73CD3D59B626}" srcOrd="0" destOrd="0" presId="urn:microsoft.com/office/officeart/2005/8/layout/orgChart1"/>
    <dgm:cxn modelId="{74B245B1-BA8D-457D-AECC-5B8AC54328F0}" type="presOf" srcId="{4DB1657F-7164-4040-924E-1B2A64FDD6DD}" destId="{7A782CAF-855C-403C-BDAE-DEBF4814E31A}" srcOrd="0" destOrd="0" presId="urn:microsoft.com/office/officeart/2005/8/layout/orgChart1"/>
    <dgm:cxn modelId="{7B0D24B4-E6EC-4436-BEC7-2C82354BE3A6}" type="presOf" srcId="{EBE46D26-2E76-44FF-A245-38AB5D5942E8}" destId="{EA114901-C04A-4A18-B4A6-5B24A59248FD}" srcOrd="0" destOrd="0" presId="urn:microsoft.com/office/officeart/2005/8/layout/orgChart1"/>
    <dgm:cxn modelId="{04A460BB-1C77-463F-890B-A2065CC9AB2D}" type="presOf" srcId="{EBE46D26-2E76-44FF-A245-38AB5D5942E8}" destId="{637D9A4F-1C82-4EAB-B315-E075F4E0F434}" srcOrd="1" destOrd="0" presId="urn:microsoft.com/office/officeart/2005/8/layout/orgChart1"/>
    <dgm:cxn modelId="{058AD8C7-84CE-46DA-8C9B-D9BDB0F2AEB0}" type="presOf" srcId="{2817CCFD-3C55-4633-939C-4DA46756828E}" destId="{8CA49DEF-86CA-4BCC-8188-F8244FE40203}" srcOrd="0" destOrd="0" presId="urn:microsoft.com/office/officeart/2005/8/layout/orgChart1"/>
    <dgm:cxn modelId="{DA2B70CD-1929-417D-AA09-54DFAB996AAA}" type="presOf" srcId="{3455632F-D715-40AA-9496-4AF6C74491B3}" destId="{ACDFD64D-1D2C-4A68-842C-2DFC1538690D}" srcOrd="0" destOrd="0" presId="urn:microsoft.com/office/officeart/2005/8/layout/orgChart1"/>
    <dgm:cxn modelId="{40D793CE-65FE-4670-8E77-EB4A8042EA0E}" type="presOf" srcId="{3C99D1FB-28E2-4894-9B4D-83C13BAF29E5}" destId="{E960E634-3D48-4364-AB78-B5A722F18CE4}" srcOrd="0" destOrd="0" presId="urn:microsoft.com/office/officeart/2005/8/layout/orgChart1"/>
    <dgm:cxn modelId="{CD1D17CF-B37C-4DC3-B4C5-0EF57CB0AFB3}" type="presOf" srcId="{4509AFC3-E253-4FDD-B708-A4D74A5EE5F0}" destId="{33534B2E-109D-4C56-A265-64CBA7506FB4}" srcOrd="1" destOrd="0" presId="urn:microsoft.com/office/officeart/2005/8/layout/orgChart1"/>
    <dgm:cxn modelId="{FFB04AD4-5C2E-4BF2-B289-D8618EB82370}" type="presOf" srcId="{7740B6D2-CDA5-4F14-B2E8-1204D5E65F00}" destId="{8A44A843-94AB-4034-B684-923032E7DEAF}" srcOrd="0" destOrd="0" presId="urn:microsoft.com/office/officeart/2005/8/layout/orgChart1"/>
    <dgm:cxn modelId="{4EB9B5D8-7A89-4DC2-8A70-894CEA792CFE}" type="presOf" srcId="{F92CF410-C21E-4050-8CD2-E1F33BB9750E}" destId="{9A9FBFD3-76D9-403A-A9DF-D7938B55FFEA}" srcOrd="0" destOrd="0" presId="urn:microsoft.com/office/officeart/2005/8/layout/orgChart1"/>
    <dgm:cxn modelId="{47BE37D9-2F2C-46DD-BE44-CE89CBEEA50D}" type="presOf" srcId="{AA0EC1C3-A53E-440A-9F1F-F957E32721ED}" destId="{95717B7F-C6CE-41EE-BC0F-EC4E47F27345}" srcOrd="0" destOrd="0" presId="urn:microsoft.com/office/officeart/2005/8/layout/orgChart1"/>
    <dgm:cxn modelId="{3F66ACDA-C8B8-4E8C-888E-FCE45388E6B0}" srcId="{9F8A7B81-52C4-47E0-BAD9-84C04D58C461}" destId="{2817CCFD-3C55-4633-939C-4DA46756828E}" srcOrd="0" destOrd="0" parTransId="{7DDF24AE-6DB5-4129-8A82-2EBEDAA8F519}" sibTransId="{3654CB6D-1D67-4617-A12D-F479C42570B1}"/>
    <dgm:cxn modelId="{07F384DD-3B9F-4A3C-B089-0F286257746E}" type="presOf" srcId="{C6950D87-D982-469D-9933-8D3FE3BE4B73}" destId="{6D603E02-88EE-40B4-B838-509AAE8CFAD5}" srcOrd="0" destOrd="0" presId="urn:microsoft.com/office/officeart/2005/8/layout/orgChart1"/>
    <dgm:cxn modelId="{1B3A88E1-B483-4E7E-99DB-B46A9E6B4D0C}" type="presOf" srcId="{35726774-B9AD-4443-BDC9-525A1B05C011}" destId="{B783AD80-1C35-4716-BB42-3D320E959071}" srcOrd="1" destOrd="0" presId="urn:microsoft.com/office/officeart/2005/8/layout/orgChart1"/>
    <dgm:cxn modelId="{42168FE2-7C61-4469-8BB1-B5FFCDA11027}" type="presOf" srcId="{93CAFBB9-1E69-4313-817B-BBCED4903430}" destId="{863BA3A7-E839-4AFA-9EC9-EACE18596F2C}" srcOrd="0" destOrd="0" presId="urn:microsoft.com/office/officeart/2005/8/layout/orgChart1"/>
    <dgm:cxn modelId="{1D5F80E6-8EA4-4D45-9DE9-6BE8109E97E9}" type="presOf" srcId="{412A23AF-AB48-4AE2-BD7F-D89EC4E157C3}" destId="{AE428613-F63E-4EB1-ACED-C036373BF245}" srcOrd="0" destOrd="0" presId="urn:microsoft.com/office/officeart/2005/8/layout/orgChart1"/>
    <dgm:cxn modelId="{AE6AB7E9-007F-4817-B546-BBA055559E73}" type="presOf" srcId="{3455632F-D715-40AA-9496-4AF6C74491B3}" destId="{4B6672C6-8A1F-4448-A111-149BD1A8E979}" srcOrd="1" destOrd="0" presId="urn:microsoft.com/office/officeart/2005/8/layout/orgChart1"/>
    <dgm:cxn modelId="{66DEE6EE-9CE8-4E37-B6A8-E1174EC83418}" type="presOf" srcId="{70BB7A1C-9C2A-4785-851F-49980911DCE6}" destId="{A1620799-F8FA-49F1-A21D-058619C23882}" srcOrd="0" destOrd="0" presId="urn:microsoft.com/office/officeart/2005/8/layout/orgChart1"/>
    <dgm:cxn modelId="{89C51DF4-62A8-41CC-A43C-1BC411320A3E}" srcId="{9F8A7B81-52C4-47E0-BAD9-84C04D58C461}" destId="{0A5643C9-73E6-4020-9706-7FC94B54CB48}" srcOrd="2" destOrd="0" parTransId="{F92CF410-C21E-4050-8CD2-E1F33BB9750E}" sibTransId="{A19031B2-8BFE-4D5A-8CE7-5C542AE92110}"/>
    <dgm:cxn modelId="{D61478F9-D3BB-41CF-95FD-9FA1EBBE39F0}" type="presOf" srcId="{7DDF24AE-6DB5-4129-8A82-2EBEDAA8F519}" destId="{A29DDBD3-ADCB-4B87-A557-87168615CF6A}" srcOrd="0" destOrd="0" presId="urn:microsoft.com/office/officeart/2005/8/layout/orgChart1"/>
    <dgm:cxn modelId="{B6F34AFE-6804-4338-A1FF-A894FB65EA5F}" srcId="{5F4806DF-243B-4D52-8298-BE242A415DA9}" destId="{4C06F4CC-5E6A-443F-B8CB-369C144C3D34}" srcOrd="3" destOrd="0" parTransId="{C5ED5AED-079F-45D1-B463-742B70675170}" sibTransId="{EFAAE6B9-A89A-482D-A0BF-5E69EED10DF9}"/>
    <dgm:cxn modelId="{111A1CFF-B4AA-44DE-A8A9-22B07F8058DE}" type="presOf" srcId="{98847AAF-2A5C-47CF-879B-DD22EB515956}" destId="{8B4DD71A-64C3-4911-A4D3-C15104284E78}" srcOrd="0" destOrd="0" presId="urn:microsoft.com/office/officeart/2005/8/layout/orgChart1"/>
    <dgm:cxn modelId="{45A2A52C-2288-4DBB-BBB5-C61FD9A065CB}" type="presParOf" srcId="{863BA3A7-E839-4AFA-9EC9-EACE18596F2C}" destId="{8197EDE2-76D1-4B72-B4E8-A6F6EF1624A6}" srcOrd="0" destOrd="0" presId="urn:microsoft.com/office/officeart/2005/8/layout/orgChart1"/>
    <dgm:cxn modelId="{50DEB763-1F1C-4BEE-AA4B-25F1407CC5D4}" type="presParOf" srcId="{8197EDE2-76D1-4B72-B4E8-A6F6EF1624A6}" destId="{1F0BAD46-DE10-44B4-A5C6-642B7FE0B4DE}" srcOrd="0" destOrd="0" presId="urn:microsoft.com/office/officeart/2005/8/layout/orgChart1"/>
    <dgm:cxn modelId="{7610DB8A-2C8A-4EC9-BDB6-1D4089D15F70}" type="presParOf" srcId="{1F0BAD46-DE10-44B4-A5C6-642B7FE0B4DE}" destId="{A1620799-F8FA-49F1-A21D-058619C23882}" srcOrd="0" destOrd="0" presId="urn:microsoft.com/office/officeart/2005/8/layout/orgChart1"/>
    <dgm:cxn modelId="{22684012-34A0-4EC4-9A8F-A3757AD3C589}" type="presParOf" srcId="{1F0BAD46-DE10-44B4-A5C6-642B7FE0B4DE}" destId="{AB8E2A9E-00F5-4B04-8333-2C289ACA4312}" srcOrd="1" destOrd="0" presId="urn:microsoft.com/office/officeart/2005/8/layout/orgChart1"/>
    <dgm:cxn modelId="{73958D3C-E44D-4711-9C79-FFAB9FAEAAE0}" type="presParOf" srcId="{8197EDE2-76D1-4B72-B4E8-A6F6EF1624A6}" destId="{EC04F2C5-316A-45CD-884C-2C64BB7CFDD7}" srcOrd="1" destOrd="0" presId="urn:microsoft.com/office/officeart/2005/8/layout/orgChart1"/>
    <dgm:cxn modelId="{3B1E444F-9812-4CFD-BA29-BB58E2625BB6}" type="presParOf" srcId="{EC04F2C5-316A-45CD-884C-2C64BB7CFDD7}" destId="{BC1AA9FE-6F7A-46F2-9B15-AB004D04C39F}" srcOrd="0" destOrd="0" presId="urn:microsoft.com/office/officeart/2005/8/layout/orgChart1"/>
    <dgm:cxn modelId="{3A4D1C5F-A6A3-4719-8394-071B391DB5E3}" type="presParOf" srcId="{EC04F2C5-316A-45CD-884C-2C64BB7CFDD7}" destId="{04D001FE-B095-4447-BC63-CD62B5D94F75}" srcOrd="1" destOrd="0" presId="urn:microsoft.com/office/officeart/2005/8/layout/orgChart1"/>
    <dgm:cxn modelId="{7904E7F0-A29A-434E-BCEC-88F72181988D}" type="presParOf" srcId="{04D001FE-B095-4447-BC63-CD62B5D94F75}" destId="{5B8956D7-70E0-4588-87E5-67644BD89BC2}" srcOrd="0" destOrd="0" presId="urn:microsoft.com/office/officeart/2005/8/layout/orgChart1"/>
    <dgm:cxn modelId="{669808EC-997C-4A5E-A169-489036AFAAD7}" type="presParOf" srcId="{5B8956D7-70E0-4588-87E5-67644BD89BC2}" destId="{D1D91242-6B5D-4CCC-A68B-8832ECE486C4}" srcOrd="0" destOrd="0" presId="urn:microsoft.com/office/officeart/2005/8/layout/orgChart1"/>
    <dgm:cxn modelId="{EE0B8C09-DA8C-41CB-84BA-3B498195E649}" type="presParOf" srcId="{5B8956D7-70E0-4588-87E5-67644BD89BC2}" destId="{0952250E-DFAD-476C-B9A2-8E59B785F192}" srcOrd="1" destOrd="0" presId="urn:microsoft.com/office/officeart/2005/8/layout/orgChart1"/>
    <dgm:cxn modelId="{3D1AF75F-085A-4294-A1C8-C866C5DD771C}" type="presParOf" srcId="{04D001FE-B095-4447-BC63-CD62B5D94F75}" destId="{F35F875E-EB42-485A-9B46-75E9CAE61554}" srcOrd="1" destOrd="0" presId="urn:microsoft.com/office/officeart/2005/8/layout/orgChart1"/>
    <dgm:cxn modelId="{D236D5B9-2715-42BE-8732-9F82B486D703}" type="presParOf" srcId="{F35F875E-EB42-485A-9B46-75E9CAE61554}" destId="{A29DDBD3-ADCB-4B87-A557-87168615CF6A}" srcOrd="0" destOrd="0" presId="urn:microsoft.com/office/officeart/2005/8/layout/orgChart1"/>
    <dgm:cxn modelId="{19FE40D6-BE6E-4C40-916A-E043B721D681}" type="presParOf" srcId="{F35F875E-EB42-485A-9B46-75E9CAE61554}" destId="{832D4132-4EEE-4E96-B16D-834011ED7ABB}" srcOrd="1" destOrd="0" presId="urn:microsoft.com/office/officeart/2005/8/layout/orgChart1"/>
    <dgm:cxn modelId="{F6C73F91-1B70-478C-B41F-317594168E0B}" type="presParOf" srcId="{832D4132-4EEE-4E96-B16D-834011ED7ABB}" destId="{05352D18-26D7-4424-B261-F03ED4DA9D2E}" srcOrd="0" destOrd="0" presId="urn:microsoft.com/office/officeart/2005/8/layout/orgChart1"/>
    <dgm:cxn modelId="{0AF47A3A-5354-4C6C-84C3-662C75EF72FB}" type="presParOf" srcId="{05352D18-26D7-4424-B261-F03ED4DA9D2E}" destId="{8CA49DEF-86CA-4BCC-8188-F8244FE40203}" srcOrd="0" destOrd="0" presId="urn:microsoft.com/office/officeart/2005/8/layout/orgChart1"/>
    <dgm:cxn modelId="{714B3AB8-CCB4-475E-9396-8BC933B4F656}" type="presParOf" srcId="{05352D18-26D7-4424-B261-F03ED4DA9D2E}" destId="{FC515BDF-E9D1-4EDB-A8EB-7B1B055E7730}" srcOrd="1" destOrd="0" presId="urn:microsoft.com/office/officeart/2005/8/layout/orgChart1"/>
    <dgm:cxn modelId="{759A7937-3442-4C9C-B6D5-DE9F855C14BC}" type="presParOf" srcId="{832D4132-4EEE-4E96-B16D-834011ED7ABB}" destId="{21A41391-6408-4A75-9DC0-F142867F3416}" srcOrd="1" destOrd="0" presId="urn:microsoft.com/office/officeart/2005/8/layout/orgChart1"/>
    <dgm:cxn modelId="{EEF2C892-3599-4A28-AD7E-BB0E49CF95B1}" type="presParOf" srcId="{832D4132-4EEE-4E96-B16D-834011ED7ABB}" destId="{A409EA9A-466B-4DD5-A233-94C71DAFCE62}" srcOrd="2" destOrd="0" presId="urn:microsoft.com/office/officeart/2005/8/layout/orgChart1"/>
    <dgm:cxn modelId="{94521FBF-2E86-41CC-8703-2859764434AE}" type="presParOf" srcId="{F35F875E-EB42-485A-9B46-75E9CAE61554}" destId="{0B285423-A50A-4BD9-B1D2-7DA001856375}" srcOrd="2" destOrd="0" presId="urn:microsoft.com/office/officeart/2005/8/layout/orgChart1"/>
    <dgm:cxn modelId="{E8D7D232-45C1-4C43-91E5-950F8E252F9C}" type="presParOf" srcId="{F35F875E-EB42-485A-9B46-75E9CAE61554}" destId="{E6B68CFF-161B-4BBD-BDD7-8D564CE53154}" srcOrd="3" destOrd="0" presId="urn:microsoft.com/office/officeart/2005/8/layout/orgChart1"/>
    <dgm:cxn modelId="{AA41E518-548C-4EEF-A5CB-844F0A14B60D}" type="presParOf" srcId="{E6B68CFF-161B-4BBD-BDD7-8D564CE53154}" destId="{F44E7578-47D6-467B-B575-7E29A0DEFA30}" srcOrd="0" destOrd="0" presId="urn:microsoft.com/office/officeart/2005/8/layout/orgChart1"/>
    <dgm:cxn modelId="{D52032B5-63B6-4D6C-A110-14E7CD5223FA}" type="presParOf" srcId="{F44E7578-47D6-467B-B575-7E29A0DEFA30}" destId="{BCDEE37D-50AD-4A88-BB35-285068456034}" srcOrd="0" destOrd="0" presId="urn:microsoft.com/office/officeart/2005/8/layout/orgChart1"/>
    <dgm:cxn modelId="{9B63B962-FCE3-4204-A9B5-40846F1491E4}" type="presParOf" srcId="{F44E7578-47D6-467B-B575-7E29A0DEFA30}" destId="{21BCCF53-88B0-4F79-A0AF-8FCD2823BE51}" srcOrd="1" destOrd="0" presId="urn:microsoft.com/office/officeart/2005/8/layout/orgChart1"/>
    <dgm:cxn modelId="{F09A4998-9467-4814-8BD6-4A530FA52366}" type="presParOf" srcId="{E6B68CFF-161B-4BBD-BDD7-8D564CE53154}" destId="{E1835327-5349-4ABA-95B2-52FCF205271E}" srcOrd="1" destOrd="0" presId="urn:microsoft.com/office/officeart/2005/8/layout/orgChart1"/>
    <dgm:cxn modelId="{CDEEB6B8-8B41-41C8-BA67-3676BF713562}" type="presParOf" srcId="{E6B68CFF-161B-4BBD-BDD7-8D564CE53154}" destId="{D9140C9A-CE2D-4A80-92A6-B2DAC325E5C4}" srcOrd="2" destOrd="0" presId="urn:microsoft.com/office/officeart/2005/8/layout/orgChart1"/>
    <dgm:cxn modelId="{ADECD545-A10F-47CC-8511-1390902B9994}" type="presParOf" srcId="{F35F875E-EB42-485A-9B46-75E9CAE61554}" destId="{9A9FBFD3-76D9-403A-A9DF-D7938B55FFEA}" srcOrd="4" destOrd="0" presId="urn:microsoft.com/office/officeart/2005/8/layout/orgChart1"/>
    <dgm:cxn modelId="{9AA419F0-B279-411B-83BC-B1017162A0B7}" type="presParOf" srcId="{F35F875E-EB42-485A-9B46-75E9CAE61554}" destId="{8E43EF6E-88E1-4452-BAFF-455E80A29234}" srcOrd="5" destOrd="0" presId="urn:microsoft.com/office/officeart/2005/8/layout/orgChart1"/>
    <dgm:cxn modelId="{E3B9FF32-4066-471B-AA24-76F757E215DB}" type="presParOf" srcId="{8E43EF6E-88E1-4452-BAFF-455E80A29234}" destId="{C19D3098-0576-4800-8DF6-EE465EAA9E30}" srcOrd="0" destOrd="0" presId="urn:microsoft.com/office/officeart/2005/8/layout/orgChart1"/>
    <dgm:cxn modelId="{83156619-1653-47F8-9340-2EB46AB895F1}" type="presParOf" srcId="{C19D3098-0576-4800-8DF6-EE465EAA9E30}" destId="{B238E1C6-5C15-4EC1-81C0-55510535C2A4}" srcOrd="0" destOrd="0" presId="urn:microsoft.com/office/officeart/2005/8/layout/orgChart1"/>
    <dgm:cxn modelId="{7EB9C6E5-599C-4C7D-9D77-ED4F72ADB91C}" type="presParOf" srcId="{C19D3098-0576-4800-8DF6-EE465EAA9E30}" destId="{6CB03825-A75F-4289-9EAB-5E3C014D87C7}" srcOrd="1" destOrd="0" presId="urn:microsoft.com/office/officeart/2005/8/layout/orgChart1"/>
    <dgm:cxn modelId="{4DC49F54-E910-472B-A4BA-CA57E680580C}" type="presParOf" srcId="{8E43EF6E-88E1-4452-BAFF-455E80A29234}" destId="{895E888B-1EA9-4A0A-8CCB-DE6F113F4121}" srcOrd="1" destOrd="0" presId="urn:microsoft.com/office/officeart/2005/8/layout/orgChart1"/>
    <dgm:cxn modelId="{98531461-7BE4-454B-B874-DBE7D109CAEE}" type="presParOf" srcId="{8E43EF6E-88E1-4452-BAFF-455E80A29234}" destId="{84850B50-C11D-48DE-8223-5D88D3E6DF8A}" srcOrd="2" destOrd="0" presId="urn:microsoft.com/office/officeart/2005/8/layout/orgChart1"/>
    <dgm:cxn modelId="{2EB01695-F876-4DCB-8CAB-FD1E0A46A2AA}" type="presParOf" srcId="{F35F875E-EB42-485A-9B46-75E9CAE61554}" destId="{A149908F-74BC-484C-B3F4-42A77238EB26}" srcOrd="6" destOrd="0" presId="urn:microsoft.com/office/officeart/2005/8/layout/orgChart1"/>
    <dgm:cxn modelId="{126559AF-A06C-4D98-9973-1601997D6720}" type="presParOf" srcId="{F35F875E-EB42-485A-9B46-75E9CAE61554}" destId="{533038EE-9891-4298-8068-19C1F6E8E195}" srcOrd="7" destOrd="0" presId="urn:microsoft.com/office/officeart/2005/8/layout/orgChart1"/>
    <dgm:cxn modelId="{1675DC7E-7FFF-4C86-9258-907092E834EE}" type="presParOf" srcId="{533038EE-9891-4298-8068-19C1F6E8E195}" destId="{54F7E796-7964-430D-B61E-81C107E71A35}" srcOrd="0" destOrd="0" presId="urn:microsoft.com/office/officeart/2005/8/layout/orgChart1"/>
    <dgm:cxn modelId="{828CB21A-673C-4E78-BBE1-79CB2B2C4725}" type="presParOf" srcId="{54F7E796-7964-430D-B61E-81C107E71A35}" destId="{6D603E02-88EE-40B4-B838-509AAE8CFAD5}" srcOrd="0" destOrd="0" presId="urn:microsoft.com/office/officeart/2005/8/layout/orgChart1"/>
    <dgm:cxn modelId="{5728B1C8-7AF7-4A29-BD6F-5C44D20B9C4D}" type="presParOf" srcId="{54F7E796-7964-430D-B61E-81C107E71A35}" destId="{E8F46BBF-32DA-4A71-A93E-7094E67483C3}" srcOrd="1" destOrd="0" presId="urn:microsoft.com/office/officeart/2005/8/layout/orgChart1"/>
    <dgm:cxn modelId="{C3EB747F-FFE0-4554-9DCF-334F23E17C4F}" type="presParOf" srcId="{533038EE-9891-4298-8068-19C1F6E8E195}" destId="{824534EA-FB32-4184-8D50-5B038C23B28C}" srcOrd="1" destOrd="0" presId="urn:microsoft.com/office/officeart/2005/8/layout/orgChart1"/>
    <dgm:cxn modelId="{9BBF1ACE-9716-4C97-B70C-725BA6580329}" type="presParOf" srcId="{533038EE-9891-4298-8068-19C1F6E8E195}" destId="{AE5F26FD-144F-43C5-BCFA-458D7D161C75}" srcOrd="2" destOrd="0" presId="urn:microsoft.com/office/officeart/2005/8/layout/orgChart1"/>
    <dgm:cxn modelId="{0BE7CF69-0D33-4578-A2C5-75A13FB5AC82}" type="presParOf" srcId="{F35F875E-EB42-485A-9B46-75E9CAE61554}" destId="{4160C428-394F-4725-9656-8D2B833A69F6}" srcOrd="8" destOrd="0" presId="urn:microsoft.com/office/officeart/2005/8/layout/orgChart1"/>
    <dgm:cxn modelId="{50C5929A-7E61-4135-97DE-27305396CD4C}" type="presParOf" srcId="{F35F875E-EB42-485A-9B46-75E9CAE61554}" destId="{6385334C-081E-4129-A3C7-2C38CE1B93A0}" srcOrd="9" destOrd="0" presId="urn:microsoft.com/office/officeart/2005/8/layout/orgChart1"/>
    <dgm:cxn modelId="{2ADB8F4D-AAC1-4371-8926-FFAB512DD524}" type="presParOf" srcId="{6385334C-081E-4129-A3C7-2C38CE1B93A0}" destId="{B9CDED74-0F9E-4F9C-9DE7-A74CD9E8AC7E}" srcOrd="0" destOrd="0" presId="urn:microsoft.com/office/officeart/2005/8/layout/orgChart1"/>
    <dgm:cxn modelId="{95C75127-5D14-4684-B065-190532CADD92}" type="presParOf" srcId="{B9CDED74-0F9E-4F9C-9DE7-A74CD9E8AC7E}" destId="{89CA1284-9B88-489B-8B36-C81233F39CF2}" srcOrd="0" destOrd="0" presId="urn:microsoft.com/office/officeart/2005/8/layout/orgChart1"/>
    <dgm:cxn modelId="{3C835043-5700-4E0F-8B92-91385B1EB991}" type="presParOf" srcId="{B9CDED74-0F9E-4F9C-9DE7-A74CD9E8AC7E}" destId="{B783AD80-1C35-4716-BB42-3D320E959071}" srcOrd="1" destOrd="0" presId="urn:microsoft.com/office/officeart/2005/8/layout/orgChart1"/>
    <dgm:cxn modelId="{D7699008-C26C-48C3-A5D2-E24B5EF6C641}" type="presParOf" srcId="{6385334C-081E-4129-A3C7-2C38CE1B93A0}" destId="{69278B14-4995-436E-B906-5ADDF898C134}" srcOrd="1" destOrd="0" presId="urn:microsoft.com/office/officeart/2005/8/layout/orgChart1"/>
    <dgm:cxn modelId="{4F1C4092-7E3B-4442-A4D3-6C0AEF3A1D42}" type="presParOf" srcId="{6385334C-081E-4129-A3C7-2C38CE1B93A0}" destId="{922C6401-BA1D-46B1-9A15-EC6CE0932753}" srcOrd="2" destOrd="0" presId="urn:microsoft.com/office/officeart/2005/8/layout/orgChart1"/>
    <dgm:cxn modelId="{9647C360-26E4-499B-80B4-CF99376CF332}" type="presParOf" srcId="{04D001FE-B095-4447-BC63-CD62B5D94F75}" destId="{90F2A57B-5203-48E7-942B-F96BCFA4CD57}" srcOrd="2" destOrd="0" presId="urn:microsoft.com/office/officeart/2005/8/layout/orgChart1"/>
    <dgm:cxn modelId="{3B9C516F-3CC6-4635-940E-3B3AC5377A89}" type="presParOf" srcId="{EC04F2C5-316A-45CD-884C-2C64BB7CFDD7}" destId="{378E6697-635F-4BA5-B278-97FC40A8D976}" srcOrd="2" destOrd="0" presId="urn:microsoft.com/office/officeart/2005/8/layout/orgChart1"/>
    <dgm:cxn modelId="{61A0EFA6-1D85-4898-B3DA-AAE22D4FAED0}" type="presParOf" srcId="{EC04F2C5-316A-45CD-884C-2C64BB7CFDD7}" destId="{9A2B5A60-6F9D-4913-B10C-1C34C1F0C3DE}" srcOrd="3" destOrd="0" presId="urn:microsoft.com/office/officeart/2005/8/layout/orgChart1"/>
    <dgm:cxn modelId="{A603ADE4-5DD1-4858-B874-729B580106E8}" type="presParOf" srcId="{9A2B5A60-6F9D-4913-B10C-1C34C1F0C3DE}" destId="{2CBFD336-DE6A-4AC0-9D1B-4DDDCA1EEA0A}" srcOrd="0" destOrd="0" presId="urn:microsoft.com/office/officeart/2005/8/layout/orgChart1"/>
    <dgm:cxn modelId="{4ADA0109-B3D2-41EA-924C-9DA2C910118C}" type="presParOf" srcId="{2CBFD336-DE6A-4AC0-9D1B-4DDDCA1EEA0A}" destId="{38762342-ACE5-4DC9-B0EA-6F6401D35FDE}" srcOrd="0" destOrd="0" presId="urn:microsoft.com/office/officeart/2005/8/layout/orgChart1"/>
    <dgm:cxn modelId="{20043CC0-4418-4E7D-AB53-0DCE66C55B38}" type="presParOf" srcId="{2CBFD336-DE6A-4AC0-9D1B-4DDDCA1EEA0A}" destId="{6FE2A019-D687-473B-AEA7-735B00C4B91D}" srcOrd="1" destOrd="0" presId="urn:microsoft.com/office/officeart/2005/8/layout/orgChart1"/>
    <dgm:cxn modelId="{16E6C74F-2275-4A2B-ADB6-E003007D79F6}" type="presParOf" srcId="{9A2B5A60-6F9D-4913-B10C-1C34C1F0C3DE}" destId="{9A53762D-7DFC-49AA-ACEF-8BC9652F8A7E}" srcOrd="1" destOrd="0" presId="urn:microsoft.com/office/officeart/2005/8/layout/orgChart1"/>
    <dgm:cxn modelId="{B7C2DD90-0C30-4A45-9C45-4A95F22A1CE0}" type="presParOf" srcId="{9A53762D-7DFC-49AA-ACEF-8BC9652F8A7E}" destId="{7A782CAF-855C-403C-BDAE-DEBF4814E31A}" srcOrd="0" destOrd="0" presId="urn:microsoft.com/office/officeart/2005/8/layout/orgChart1"/>
    <dgm:cxn modelId="{0134179E-B779-4BEB-A9CE-A61DA26C10C3}" type="presParOf" srcId="{9A53762D-7DFC-49AA-ACEF-8BC9652F8A7E}" destId="{F78E5E40-87B8-4DDD-9C71-FC09ADA71AA2}" srcOrd="1" destOrd="0" presId="urn:microsoft.com/office/officeart/2005/8/layout/orgChart1"/>
    <dgm:cxn modelId="{470779BE-1255-4F60-9B76-BA69E9D08456}" type="presParOf" srcId="{F78E5E40-87B8-4DDD-9C71-FC09ADA71AA2}" destId="{4C94EA31-B2EF-4FC2-AA29-9DA43FB8BD9C}" srcOrd="0" destOrd="0" presId="urn:microsoft.com/office/officeart/2005/8/layout/orgChart1"/>
    <dgm:cxn modelId="{F7265735-4AA9-4D04-92ED-0AAA8071F2CD}" type="presParOf" srcId="{4C94EA31-B2EF-4FC2-AA29-9DA43FB8BD9C}" destId="{7422C3ED-6917-441C-9293-CD0E283085FB}" srcOrd="0" destOrd="0" presId="urn:microsoft.com/office/officeart/2005/8/layout/orgChart1"/>
    <dgm:cxn modelId="{EECFB072-7560-4DBE-9C59-498BF244C76A}" type="presParOf" srcId="{4C94EA31-B2EF-4FC2-AA29-9DA43FB8BD9C}" destId="{B58A516B-0EDC-4B8C-A2D4-FBDBD4FF96A8}" srcOrd="1" destOrd="0" presId="urn:microsoft.com/office/officeart/2005/8/layout/orgChart1"/>
    <dgm:cxn modelId="{62A38951-D7FB-4844-BADA-4542EB5C2E8B}" type="presParOf" srcId="{F78E5E40-87B8-4DDD-9C71-FC09ADA71AA2}" destId="{33F013AD-4A4F-4E91-8F6F-D1FFC27CC99A}" srcOrd="1" destOrd="0" presId="urn:microsoft.com/office/officeart/2005/8/layout/orgChart1"/>
    <dgm:cxn modelId="{69CDD958-6325-47FB-B03D-66A238D71E2F}" type="presParOf" srcId="{F78E5E40-87B8-4DDD-9C71-FC09ADA71AA2}" destId="{E0CF953B-948B-4863-9A7B-96C8BF17408F}" srcOrd="2" destOrd="0" presId="urn:microsoft.com/office/officeart/2005/8/layout/orgChart1"/>
    <dgm:cxn modelId="{F445481D-A93C-42B0-A060-D8C601000BAF}" type="presParOf" srcId="{9A53762D-7DFC-49AA-ACEF-8BC9652F8A7E}" destId="{E17F9CEF-C05E-48E0-B57D-F8D582BFA1B1}" srcOrd="2" destOrd="0" presId="urn:microsoft.com/office/officeart/2005/8/layout/orgChart1"/>
    <dgm:cxn modelId="{4A4AFB43-F860-481D-9D84-A943A78701A0}" type="presParOf" srcId="{9A53762D-7DFC-49AA-ACEF-8BC9652F8A7E}" destId="{B77402B2-1CAB-4E84-A163-AB35171FD119}" srcOrd="3" destOrd="0" presId="urn:microsoft.com/office/officeart/2005/8/layout/orgChart1"/>
    <dgm:cxn modelId="{B38BD3A1-30E9-4B77-A5D2-E7277B964BE5}" type="presParOf" srcId="{B77402B2-1CAB-4E84-A163-AB35171FD119}" destId="{99785480-77CE-4395-9639-D2E90B510B4B}" srcOrd="0" destOrd="0" presId="urn:microsoft.com/office/officeart/2005/8/layout/orgChart1"/>
    <dgm:cxn modelId="{1FAACB76-F2F5-4FE2-AA55-4519A984DFAA}" type="presParOf" srcId="{99785480-77CE-4395-9639-D2E90B510B4B}" destId="{ACDFD64D-1D2C-4A68-842C-2DFC1538690D}" srcOrd="0" destOrd="0" presId="urn:microsoft.com/office/officeart/2005/8/layout/orgChart1"/>
    <dgm:cxn modelId="{441223B2-5D40-4694-9BBE-83CAF1540C82}" type="presParOf" srcId="{99785480-77CE-4395-9639-D2E90B510B4B}" destId="{4B6672C6-8A1F-4448-A111-149BD1A8E979}" srcOrd="1" destOrd="0" presId="urn:microsoft.com/office/officeart/2005/8/layout/orgChart1"/>
    <dgm:cxn modelId="{1A77CCF1-B541-4E8C-B138-04F4E49D5EE7}" type="presParOf" srcId="{B77402B2-1CAB-4E84-A163-AB35171FD119}" destId="{17BBD81E-49AB-40BE-95EE-55AFD8376A4D}" srcOrd="1" destOrd="0" presId="urn:microsoft.com/office/officeart/2005/8/layout/orgChart1"/>
    <dgm:cxn modelId="{04421F93-D93B-47D6-BFF9-1C291E4C8509}" type="presParOf" srcId="{B77402B2-1CAB-4E84-A163-AB35171FD119}" destId="{E717B468-A887-4828-A263-011377D6F328}" srcOrd="2" destOrd="0" presId="urn:microsoft.com/office/officeart/2005/8/layout/orgChart1"/>
    <dgm:cxn modelId="{E1A67498-E2AF-4630-BF46-CF96DEE1FD46}" type="presParOf" srcId="{9A53762D-7DFC-49AA-ACEF-8BC9652F8A7E}" destId="{7E2D92CB-5AAD-4999-A34E-D105F24FA9CD}" srcOrd="4" destOrd="0" presId="urn:microsoft.com/office/officeart/2005/8/layout/orgChart1"/>
    <dgm:cxn modelId="{E284773E-D088-4F84-B854-610E1760D2EA}" type="presParOf" srcId="{9A53762D-7DFC-49AA-ACEF-8BC9652F8A7E}" destId="{73E38126-9A6B-4450-8858-6E402783F5D7}" srcOrd="5" destOrd="0" presId="urn:microsoft.com/office/officeart/2005/8/layout/orgChart1"/>
    <dgm:cxn modelId="{14C98D8A-46DC-4010-9C4C-C75DC19F2781}" type="presParOf" srcId="{73E38126-9A6B-4450-8858-6E402783F5D7}" destId="{8E270466-B30E-413F-871B-3A0A7C77AD9E}" srcOrd="0" destOrd="0" presId="urn:microsoft.com/office/officeart/2005/8/layout/orgChart1"/>
    <dgm:cxn modelId="{A933C900-B05B-4130-8AAB-BAB0EEFA16EC}" type="presParOf" srcId="{8E270466-B30E-413F-871B-3A0A7C77AD9E}" destId="{E960E634-3D48-4364-AB78-B5A722F18CE4}" srcOrd="0" destOrd="0" presId="urn:microsoft.com/office/officeart/2005/8/layout/orgChart1"/>
    <dgm:cxn modelId="{1DC67A12-D245-4ADB-ADD8-80196D853A0F}" type="presParOf" srcId="{8E270466-B30E-413F-871B-3A0A7C77AD9E}" destId="{6A45C64D-A12D-44F1-A20A-2B0CCCB86230}" srcOrd="1" destOrd="0" presId="urn:microsoft.com/office/officeart/2005/8/layout/orgChart1"/>
    <dgm:cxn modelId="{ABDC3ED5-3568-4E70-A461-1242C438510B}" type="presParOf" srcId="{73E38126-9A6B-4450-8858-6E402783F5D7}" destId="{307D8B49-E7C9-4006-BE6D-2E9654BD3663}" srcOrd="1" destOrd="0" presId="urn:microsoft.com/office/officeart/2005/8/layout/orgChart1"/>
    <dgm:cxn modelId="{49FA4702-9023-4BC6-ADD3-A27BB98FC11F}" type="presParOf" srcId="{73E38126-9A6B-4450-8858-6E402783F5D7}" destId="{306F7C65-8B86-45FB-A304-06A8121295BA}" srcOrd="2" destOrd="0" presId="urn:microsoft.com/office/officeart/2005/8/layout/orgChart1"/>
    <dgm:cxn modelId="{750C66BD-D209-4220-B4BC-1D139519F892}" type="presParOf" srcId="{9A53762D-7DFC-49AA-ACEF-8BC9652F8A7E}" destId="{A1E6E26E-0B31-461E-AF71-F9971666AA89}" srcOrd="6" destOrd="0" presId="urn:microsoft.com/office/officeart/2005/8/layout/orgChart1"/>
    <dgm:cxn modelId="{14ABB86C-F41E-4FB6-9619-3E71B9FF6DE6}" type="presParOf" srcId="{9A53762D-7DFC-49AA-ACEF-8BC9652F8A7E}" destId="{A2B58530-0F36-4484-92D8-59CC006A4DAC}" srcOrd="7" destOrd="0" presId="urn:microsoft.com/office/officeart/2005/8/layout/orgChart1"/>
    <dgm:cxn modelId="{FB041A57-2F4B-462D-95B9-663ADAE78F5D}" type="presParOf" srcId="{A2B58530-0F36-4484-92D8-59CC006A4DAC}" destId="{88E4618B-A640-4ED4-988D-5868BA9ABFDB}" srcOrd="0" destOrd="0" presId="urn:microsoft.com/office/officeart/2005/8/layout/orgChart1"/>
    <dgm:cxn modelId="{AC20C1A8-1109-4806-B6F4-E0591F71FB18}" type="presParOf" srcId="{88E4618B-A640-4ED4-988D-5868BA9ABFDB}" destId="{8247C314-D394-4C07-AA8A-AB9E20917B3D}" srcOrd="0" destOrd="0" presId="urn:microsoft.com/office/officeart/2005/8/layout/orgChart1"/>
    <dgm:cxn modelId="{83236572-BA40-419A-8154-DE86AB084226}" type="presParOf" srcId="{88E4618B-A640-4ED4-988D-5868BA9ABFDB}" destId="{52272EA6-F8D3-478E-92EE-66ECDE379A71}" srcOrd="1" destOrd="0" presId="urn:microsoft.com/office/officeart/2005/8/layout/orgChart1"/>
    <dgm:cxn modelId="{9CEAA68A-4705-4370-88F9-16022AE17675}" type="presParOf" srcId="{A2B58530-0F36-4484-92D8-59CC006A4DAC}" destId="{49EF9540-653C-4998-A703-BA00E2A2982F}" srcOrd="1" destOrd="0" presId="urn:microsoft.com/office/officeart/2005/8/layout/orgChart1"/>
    <dgm:cxn modelId="{D196AE9D-F3C0-415D-B184-DCBBD3D2C9CA}" type="presParOf" srcId="{A2B58530-0F36-4484-92D8-59CC006A4DAC}" destId="{EF1E88F5-FE93-4CA4-A6F1-5F74683A2F77}" srcOrd="2" destOrd="0" presId="urn:microsoft.com/office/officeart/2005/8/layout/orgChart1"/>
    <dgm:cxn modelId="{5D5649C9-734B-44C2-A667-3C97865EA5CA}" type="presParOf" srcId="{9A2B5A60-6F9D-4913-B10C-1C34C1F0C3DE}" destId="{83E66BAF-10C6-4A72-9191-A67178EC3532}" srcOrd="2" destOrd="0" presId="urn:microsoft.com/office/officeart/2005/8/layout/orgChart1"/>
    <dgm:cxn modelId="{99B3D8A9-E8C0-452E-8C79-53C467EB57F8}" type="presParOf" srcId="{EC04F2C5-316A-45CD-884C-2C64BB7CFDD7}" destId="{8AB7BFE0-B1B5-4038-8A20-13DAE83FD48E}" srcOrd="4" destOrd="0" presId="urn:microsoft.com/office/officeart/2005/8/layout/orgChart1"/>
    <dgm:cxn modelId="{479CB062-C080-4F8E-8FE7-AC77586CDAC2}" type="presParOf" srcId="{EC04F2C5-316A-45CD-884C-2C64BB7CFDD7}" destId="{BE463D3C-A04E-4D9A-9C5C-1D6AE5B9E29E}" srcOrd="5" destOrd="0" presId="urn:microsoft.com/office/officeart/2005/8/layout/orgChart1"/>
    <dgm:cxn modelId="{B9AB0AF5-AC6D-4256-8E9D-9951799C2E86}" type="presParOf" srcId="{BE463D3C-A04E-4D9A-9C5C-1D6AE5B9E29E}" destId="{2B996003-11D8-409B-B8EA-789513F248F2}" srcOrd="0" destOrd="0" presId="urn:microsoft.com/office/officeart/2005/8/layout/orgChart1"/>
    <dgm:cxn modelId="{1EF0B7B6-8D90-47BB-8A4E-39E6373813FD}" type="presParOf" srcId="{2B996003-11D8-409B-B8EA-789513F248F2}" destId="{686C6C07-0C10-41BC-8DD9-15388BEEC2A9}" srcOrd="0" destOrd="0" presId="urn:microsoft.com/office/officeart/2005/8/layout/orgChart1"/>
    <dgm:cxn modelId="{E5120DE3-3EC6-45ED-82BE-17A3551ED7CE}" type="presParOf" srcId="{2B996003-11D8-409B-B8EA-789513F248F2}" destId="{9F97C06D-6396-42F9-B70C-32BAD911F6A7}" srcOrd="1" destOrd="0" presId="urn:microsoft.com/office/officeart/2005/8/layout/orgChart1"/>
    <dgm:cxn modelId="{5D377C14-04F5-4D0D-AE32-E6EC3D4633C7}" type="presParOf" srcId="{BE463D3C-A04E-4D9A-9C5C-1D6AE5B9E29E}" destId="{2F1D9F3F-7A6E-454C-B8C1-6A5DFEBD2F62}" srcOrd="1" destOrd="0" presId="urn:microsoft.com/office/officeart/2005/8/layout/orgChart1"/>
    <dgm:cxn modelId="{759C0009-1238-43C1-8485-31EDCE5071AE}" type="presParOf" srcId="{2F1D9F3F-7A6E-454C-B8C1-6A5DFEBD2F62}" destId="{938B9D42-6431-4EEE-90CA-73CD3D59B626}" srcOrd="0" destOrd="0" presId="urn:microsoft.com/office/officeart/2005/8/layout/orgChart1"/>
    <dgm:cxn modelId="{204977BF-0B41-4D9C-A68B-46ECB04471CB}" type="presParOf" srcId="{2F1D9F3F-7A6E-454C-B8C1-6A5DFEBD2F62}" destId="{EC8EA736-0776-4F6A-9DCC-08D68AB2AF49}" srcOrd="1" destOrd="0" presId="urn:microsoft.com/office/officeart/2005/8/layout/orgChart1"/>
    <dgm:cxn modelId="{74AE7662-784A-4044-AF32-52E0B1BF4025}" type="presParOf" srcId="{EC8EA736-0776-4F6A-9DCC-08D68AB2AF49}" destId="{4A6B96E9-DBF1-4B6B-9A9D-380FA0C448D4}" srcOrd="0" destOrd="0" presId="urn:microsoft.com/office/officeart/2005/8/layout/orgChart1"/>
    <dgm:cxn modelId="{D473C223-4B82-4A47-929F-53B4DBF2AA40}" type="presParOf" srcId="{4A6B96E9-DBF1-4B6B-9A9D-380FA0C448D4}" destId="{7EC90844-8E06-4598-9BEB-AD7F5E61683E}" srcOrd="0" destOrd="0" presId="urn:microsoft.com/office/officeart/2005/8/layout/orgChart1"/>
    <dgm:cxn modelId="{2133009C-48B6-42CC-BF67-042FC3292C81}" type="presParOf" srcId="{4A6B96E9-DBF1-4B6B-9A9D-380FA0C448D4}" destId="{CFA8F01E-73A4-4C84-936B-86A78AEB307A}" srcOrd="1" destOrd="0" presId="urn:microsoft.com/office/officeart/2005/8/layout/orgChart1"/>
    <dgm:cxn modelId="{68379857-0954-4666-AA90-2C830CF06537}" type="presParOf" srcId="{EC8EA736-0776-4F6A-9DCC-08D68AB2AF49}" destId="{B4B1C2D7-BCB1-4280-80A8-CEB15899E231}" srcOrd="1" destOrd="0" presId="urn:microsoft.com/office/officeart/2005/8/layout/orgChart1"/>
    <dgm:cxn modelId="{189C4BD7-DAC9-448E-8C00-1543A875FC0D}" type="presParOf" srcId="{EC8EA736-0776-4F6A-9DCC-08D68AB2AF49}" destId="{416AF4EA-AA58-4795-A9F2-4E2861EDB1B3}" srcOrd="2" destOrd="0" presId="urn:microsoft.com/office/officeart/2005/8/layout/orgChart1"/>
    <dgm:cxn modelId="{700F2219-C252-448E-8061-0414A56F37D5}" type="presParOf" srcId="{2F1D9F3F-7A6E-454C-B8C1-6A5DFEBD2F62}" destId="{14EA3072-1902-4DA6-BFF8-F820692C3BDB}" srcOrd="2" destOrd="0" presId="urn:microsoft.com/office/officeart/2005/8/layout/orgChart1"/>
    <dgm:cxn modelId="{DD9AF7D9-8306-4CAE-8DE6-5CA1091A2D98}" type="presParOf" srcId="{2F1D9F3F-7A6E-454C-B8C1-6A5DFEBD2F62}" destId="{0F516FEA-8302-4645-85B4-8DEBF4C58200}" srcOrd="3" destOrd="0" presId="urn:microsoft.com/office/officeart/2005/8/layout/orgChart1"/>
    <dgm:cxn modelId="{5F757646-B600-4A47-9172-FFAB656EE0B9}" type="presParOf" srcId="{0F516FEA-8302-4645-85B4-8DEBF4C58200}" destId="{B9009EAD-63FF-45C9-B270-37ABC72893AF}" srcOrd="0" destOrd="0" presId="urn:microsoft.com/office/officeart/2005/8/layout/orgChart1"/>
    <dgm:cxn modelId="{7CA0537B-78AC-4C5F-AF3D-E62A1E887CAD}" type="presParOf" srcId="{B9009EAD-63FF-45C9-B270-37ABC72893AF}" destId="{EA114901-C04A-4A18-B4A6-5B24A59248FD}" srcOrd="0" destOrd="0" presId="urn:microsoft.com/office/officeart/2005/8/layout/orgChart1"/>
    <dgm:cxn modelId="{1F8DE990-9BAC-4DFA-B165-9260089B9926}" type="presParOf" srcId="{B9009EAD-63FF-45C9-B270-37ABC72893AF}" destId="{637D9A4F-1C82-4EAB-B315-E075F4E0F434}" srcOrd="1" destOrd="0" presId="urn:microsoft.com/office/officeart/2005/8/layout/orgChart1"/>
    <dgm:cxn modelId="{61E0F47A-CC6B-49CC-B835-0AAA000224A6}" type="presParOf" srcId="{0F516FEA-8302-4645-85B4-8DEBF4C58200}" destId="{2FC567DA-E479-4D54-AB6F-B3C24895FBEE}" srcOrd="1" destOrd="0" presId="urn:microsoft.com/office/officeart/2005/8/layout/orgChart1"/>
    <dgm:cxn modelId="{C5E7E13B-B672-46F7-8A48-76E64FA91A7A}" type="presParOf" srcId="{0F516FEA-8302-4645-85B4-8DEBF4C58200}" destId="{B2884EBD-95F3-4E53-8174-7B717D7FF1F5}" srcOrd="2" destOrd="0" presId="urn:microsoft.com/office/officeart/2005/8/layout/orgChart1"/>
    <dgm:cxn modelId="{2568A530-4136-4446-BD56-F9B25D58BA14}" type="presParOf" srcId="{2F1D9F3F-7A6E-454C-B8C1-6A5DFEBD2F62}" destId="{95717B7F-C6CE-41EE-BC0F-EC4E47F27345}" srcOrd="4" destOrd="0" presId="urn:microsoft.com/office/officeart/2005/8/layout/orgChart1"/>
    <dgm:cxn modelId="{676377CE-7A93-4401-99DC-2FC93B4EC58F}" type="presParOf" srcId="{2F1D9F3F-7A6E-454C-B8C1-6A5DFEBD2F62}" destId="{2E1E39B5-C1BE-4977-AEBB-FA28051D3BD2}" srcOrd="5" destOrd="0" presId="urn:microsoft.com/office/officeart/2005/8/layout/orgChart1"/>
    <dgm:cxn modelId="{47A16AC6-F59E-4F0E-BF44-93331C0B5647}" type="presParOf" srcId="{2E1E39B5-C1BE-4977-AEBB-FA28051D3BD2}" destId="{A46B2AE8-D0D1-491C-AE60-535EDADFED3A}" srcOrd="0" destOrd="0" presId="urn:microsoft.com/office/officeart/2005/8/layout/orgChart1"/>
    <dgm:cxn modelId="{C560DFF2-8B0E-4DA6-8901-F4D17C0BAE5C}" type="presParOf" srcId="{A46B2AE8-D0D1-491C-AE60-535EDADFED3A}" destId="{AE428613-F63E-4EB1-ACED-C036373BF245}" srcOrd="0" destOrd="0" presId="urn:microsoft.com/office/officeart/2005/8/layout/orgChart1"/>
    <dgm:cxn modelId="{BFFD7DB3-C33C-419F-8604-B9376D927B7C}" type="presParOf" srcId="{A46B2AE8-D0D1-491C-AE60-535EDADFED3A}" destId="{1EA422FB-7327-40CE-86F8-98841BD493FC}" srcOrd="1" destOrd="0" presId="urn:microsoft.com/office/officeart/2005/8/layout/orgChart1"/>
    <dgm:cxn modelId="{FC814E34-FD57-4726-B8AB-05E094B993B3}" type="presParOf" srcId="{2E1E39B5-C1BE-4977-AEBB-FA28051D3BD2}" destId="{DA3FACFA-D565-4613-A3A5-46CF5CAF9E37}" srcOrd="1" destOrd="0" presId="urn:microsoft.com/office/officeart/2005/8/layout/orgChart1"/>
    <dgm:cxn modelId="{7E8DAECC-F10B-4564-B784-050B4BA0444E}" type="presParOf" srcId="{2E1E39B5-C1BE-4977-AEBB-FA28051D3BD2}" destId="{101B9636-2C80-4F00-937B-1B5B3DE6B21C}" srcOrd="2" destOrd="0" presId="urn:microsoft.com/office/officeart/2005/8/layout/orgChart1"/>
    <dgm:cxn modelId="{EE2EF392-281C-46FF-B58E-62335C3311CB}" type="presParOf" srcId="{2F1D9F3F-7A6E-454C-B8C1-6A5DFEBD2F62}" destId="{907C73AD-E1B3-4642-92C6-0E3FE9F361DB}" srcOrd="6" destOrd="0" presId="urn:microsoft.com/office/officeart/2005/8/layout/orgChart1"/>
    <dgm:cxn modelId="{6CE56B73-B1D2-40B8-B52A-D0E6B68A375D}" type="presParOf" srcId="{2F1D9F3F-7A6E-454C-B8C1-6A5DFEBD2F62}" destId="{FAB39666-FED8-413F-A137-1265D80F2E28}" srcOrd="7" destOrd="0" presId="urn:microsoft.com/office/officeart/2005/8/layout/orgChart1"/>
    <dgm:cxn modelId="{76D7933D-A4C1-4873-A13E-51FED4B688B3}" type="presParOf" srcId="{FAB39666-FED8-413F-A137-1265D80F2E28}" destId="{A0BA84B8-066E-45A1-A401-4C172C23C4F8}" srcOrd="0" destOrd="0" presId="urn:microsoft.com/office/officeart/2005/8/layout/orgChart1"/>
    <dgm:cxn modelId="{2C963C89-04CB-4183-8374-8EEC3D86412D}" type="presParOf" srcId="{A0BA84B8-066E-45A1-A401-4C172C23C4F8}" destId="{AE6983C3-9364-47A1-8277-3E087027E540}" srcOrd="0" destOrd="0" presId="urn:microsoft.com/office/officeart/2005/8/layout/orgChart1"/>
    <dgm:cxn modelId="{8DB0790C-460E-40B8-8CCD-E899AD1A5D36}" type="presParOf" srcId="{A0BA84B8-066E-45A1-A401-4C172C23C4F8}" destId="{331705F6-DD10-4EF4-9652-C8B6C8D77DCC}" srcOrd="1" destOrd="0" presId="urn:microsoft.com/office/officeart/2005/8/layout/orgChart1"/>
    <dgm:cxn modelId="{4828DCF5-BCB4-4201-A571-DC1B08BDE5DF}" type="presParOf" srcId="{FAB39666-FED8-413F-A137-1265D80F2E28}" destId="{A52D420D-895A-4746-BB55-305AD6857500}" srcOrd="1" destOrd="0" presId="urn:microsoft.com/office/officeart/2005/8/layout/orgChart1"/>
    <dgm:cxn modelId="{987AA599-9064-4FD7-97F0-BC8737092F9A}" type="presParOf" srcId="{FAB39666-FED8-413F-A137-1265D80F2E28}" destId="{B3AF5374-64CD-406A-95B5-91358066CE40}" srcOrd="2" destOrd="0" presId="urn:microsoft.com/office/officeart/2005/8/layout/orgChart1"/>
    <dgm:cxn modelId="{CF1EF2C9-1D37-4603-9803-0DBB005D65E9}" type="presParOf" srcId="{2F1D9F3F-7A6E-454C-B8C1-6A5DFEBD2F62}" destId="{9922806F-365F-4C5D-9F9B-5397EC0B3FAC}" srcOrd="8" destOrd="0" presId="urn:microsoft.com/office/officeart/2005/8/layout/orgChart1"/>
    <dgm:cxn modelId="{C5F8438E-ADEA-40B3-96EB-D8B9849719A3}" type="presParOf" srcId="{2F1D9F3F-7A6E-454C-B8C1-6A5DFEBD2F62}" destId="{8CB1A7F5-9BB3-4940-B9C6-A822048A672A}" srcOrd="9" destOrd="0" presId="urn:microsoft.com/office/officeart/2005/8/layout/orgChart1"/>
    <dgm:cxn modelId="{25AE3765-DC74-4D7B-A416-0353BF7FB2BA}" type="presParOf" srcId="{8CB1A7F5-9BB3-4940-B9C6-A822048A672A}" destId="{E10509CA-4DA2-4D86-A7DB-7E1F9B75FA88}" srcOrd="0" destOrd="0" presId="urn:microsoft.com/office/officeart/2005/8/layout/orgChart1"/>
    <dgm:cxn modelId="{9F4EEB99-6997-4F8C-973D-122E74D0CD2E}" type="presParOf" srcId="{E10509CA-4DA2-4D86-A7DB-7E1F9B75FA88}" destId="{08175D46-08C1-4F81-82AC-553CB1487358}" srcOrd="0" destOrd="0" presId="urn:microsoft.com/office/officeart/2005/8/layout/orgChart1"/>
    <dgm:cxn modelId="{FCAA403C-95CA-47AB-88F5-5262C64EE1FF}" type="presParOf" srcId="{E10509CA-4DA2-4D86-A7DB-7E1F9B75FA88}" destId="{6748031D-0928-4BDB-AD57-E0A1D20F6EED}" srcOrd="1" destOrd="0" presId="urn:microsoft.com/office/officeart/2005/8/layout/orgChart1"/>
    <dgm:cxn modelId="{6328A394-D75A-4AFC-9BD9-ACF785AD9BDC}" type="presParOf" srcId="{8CB1A7F5-9BB3-4940-B9C6-A822048A672A}" destId="{96B11D91-91B8-4538-9521-6926C2F1AE9E}" srcOrd="1" destOrd="0" presId="urn:microsoft.com/office/officeart/2005/8/layout/orgChart1"/>
    <dgm:cxn modelId="{E078021D-5592-45E3-BDD5-1DFF9ADC4801}" type="presParOf" srcId="{8CB1A7F5-9BB3-4940-B9C6-A822048A672A}" destId="{F17B648E-EE17-4B4C-B438-E41E8CCAA7B6}" srcOrd="2" destOrd="0" presId="urn:microsoft.com/office/officeart/2005/8/layout/orgChart1"/>
    <dgm:cxn modelId="{7F0EBC37-7B05-4A5E-A71C-026629519B78}" type="presParOf" srcId="{BE463D3C-A04E-4D9A-9C5C-1D6AE5B9E29E}" destId="{AD997CC8-9E84-4197-BB5A-11E04CA18FF0}" srcOrd="2" destOrd="0" presId="urn:microsoft.com/office/officeart/2005/8/layout/orgChart1"/>
    <dgm:cxn modelId="{E34F211B-E3FD-490F-9BA1-560CE53E4AF4}" type="presParOf" srcId="{EC04F2C5-316A-45CD-884C-2C64BB7CFDD7}" destId="{44D05839-FCFF-4C8D-9748-F346E4BD9767}" srcOrd="6" destOrd="0" presId="urn:microsoft.com/office/officeart/2005/8/layout/orgChart1"/>
    <dgm:cxn modelId="{D4AF789B-1AE1-4431-82CF-22EE8FF00EA2}" type="presParOf" srcId="{EC04F2C5-316A-45CD-884C-2C64BB7CFDD7}" destId="{4EE6215F-1DA6-439F-9CC3-EBE840D79612}" srcOrd="7" destOrd="0" presId="urn:microsoft.com/office/officeart/2005/8/layout/orgChart1"/>
    <dgm:cxn modelId="{9EDA99AB-1F1D-45F6-9D85-4506350EE198}" type="presParOf" srcId="{4EE6215F-1DA6-439F-9CC3-EBE840D79612}" destId="{C74D1BA5-9B58-4BE2-AE70-A77968AA8F76}" srcOrd="0" destOrd="0" presId="urn:microsoft.com/office/officeart/2005/8/layout/orgChart1"/>
    <dgm:cxn modelId="{CDE32EBC-5D6D-480A-9ED4-35A640F8C55A}" type="presParOf" srcId="{C74D1BA5-9B58-4BE2-AE70-A77968AA8F76}" destId="{F8394F7C-4AC0-4A3B-A632-B956E9339F02}" srcOrd="0" destOrd="0" presId="urn:microsoft.com/office/officeart/2005/8/layout/orgChart1"/>
    <dgm:cxn modelId="{D9715553-97C0-48CB-8B24-3AC2AF5902B2}" type="presParOf" srcId="{C74D1BA5-9B58-4BE2-AE70-A77968AA8F76}" destId="{33534B2E-109D-4C56-A265-64CBA7506FB4}" srcOrd="1" destOrd="0" presId="urn:microsoft.com/office/officeart/2005/8/layout/orgChart1"/>
    <dgm:cxn modelId="{2D529DE3-5193-474A-861D-73EAC5292B82}" type="presParOf" srcId="{4EE6215F-1DA6-439F-9CC3-EBE840D79612}" destId="{67579252-09DE-4458-8316-D43A20D9A047}" srcOrd="1" destOrd="0" presId="urn:microsoft.com/office/officeart/2005/8/layout/orgChart1"/>
    <dgm:cxn modelId="{110C1ED0-DB48-4360-937C-9621B15686F3}" type="presParOf" srcId="{67579252-09DE-4458-8316-D43A20D9A047}" destId="{8B4DD71A-64C3-4911-A4D3-C15104284E78}" srcOrd="0" destOrd="0" presId="urn:microsoft.com/office/officeart/2005/8/layout/orgChart1"/>
    <dgm:cxn modelId="{3DB1F416-CC1C-4011-B5BA-7CED8BBBAC06}" type="presParOf" srcId="{67579252-09DE-4458-8316-D43A20D9A047}" destId="{848CF91A-04D2-4C01-A876-19D0534A8071}" srcOrd="1" destOrd="0" presId="urn:microsoft.com/office/officeart/2005/8/layout/orgChart1"/>
    <dgm:cxn modelId="{7EC3EC22-C217-461C-91C8-1D858B8FF0CB}" type="presParOf" srcId="{848CF91A-04D2-4C01-A876-19D0534A8071}" destId="{BEDFC139-D9DB-4DE9-B8D0-6E9FC82F8291}" srcOrd="0" destOrd="0" presId="urn:microsoft.com/office/officeart/2005/8/layout/orgChart1"/>
    <dgm:cxn modelId="{F4488213-E8E1-4945-A89F-9156D3E38DE7}" type="presParOf" srcId="{BEDFC139-D9DB-4DE9-B8D0-6E9FC82F8291}" destId="{60DBD954-0792-448B-A5FE-450A48484477}" srcOrd="0" destOrd="0" presId="urn:microsoft.com/office/officeart/2005/8/layout/orgChart1"/>
    <dgm:cxn modelId="{51C2A67F-4315-418E-A1DD-0837F88A5A4E}" type="presParOf" srcId="{BEDFC139-D9DB-4DE9-B8D0-6E9FC82F8291}" destId="{39FFE2CA-04CB-4821-87C8-1CE7485C0569}" srcOrd="1" destOrd="0" presId="urn:microsoft.com/office/officeart/2005/8/layout/orgChart1"/>
    <dgm:cxn modelId="{07455253-D246-4239-AD64-D8154BD8B5BA}" type="presParOf" srcId="{848CF91A-04D2-4C01-A876-19D0534A8071}" destId="{E5B25F7F-7B20-429C-BE99-5715217F3A20}" srcOrd="1" destOrd="0" presId="urn:microsoft.com/office/officeart/2005/8/layout/orgChart1"/>
    <dgm:cxn modelId="{25F6A25F-F5EA-4931-A30A-8BAAB062F7B6}" type="presParOf" srcId="{848CF91A-04D2-4C01-A876-19D0534A8071}" destId="{D3EE2DD3-4E69-48D0-894C-740D80AF8BED}" srcOrd="2" destOrd="0" presId="urn:microsoft.com/office/officeart/2005/8/layout/orgChart1"/>
    <dgm:cxn modelId="{D473571A-2257-4266-B850-A2049CB5CB36}" type="presParOf" srcId="{67579252-09DE-4458-8316-D43A20D9A047}" destId="{CD432B89-F23A-48E9-8B9F-F2F1ACC9E3B0}" srcOrd="2" destOrd="0" presId="urn:microsoft.com/office/officeart/2005/8/layout/orgChart1"/>
    <dgm:cxn modelId="{DD8607CD-96B1-4F8B-B360-F1972EBED383}" type="presParOf" srcId="{67579252-09DE-4458-8316-D43A20D9A047}" destId="{8DCB7E89-C74F-49EA-AA79-122220582D40}" srcOrd="3" destOrd="0" presId="urn:microsoft.com/office/officeart/2005/8/layout/orgChart1"/>
    <dgm:cxn modelId="{1D6A2A3E-EDC3-4C30-BDC2-CD6A9A737659}" type="presParOf" srcId="{8DCB7E89-C74F-49EA-AA79-122220582D40}" destId="{1DAF87AB-A8BD-49D5-AF76-467C4B2BED14}" srcOrd="0" destOrd="0" presId="urn:microsoft.com/office/officeart/2005/8/layout/orgChart1"/>
    <dgm:cxn modelId="{1A71784D-2C79-4915-92BC-9C58D54A011B}" type="presParOf" srcId="{1DAF87AB-A8BD-49D5-AF76-467C4B2BED14}" destId="{508EEEEA-29D7-41FF-8684-8EFEC1F749AB}" srcOrd="0" destOrd="0" presId="urn:microsoft.com/office/officeart/2005/8/layout/orgChart1"/>
    <dgm:cxn modelId="{FA347B98-C91D-4F9A-8836-48D5B2C9264A}" type="presParOf" srcId="{1DAF87AB-A8BD-49D5-AF76-467C4B2BED14}" destId="{EF27AF96-62E5-412C-B6C4-0DBC59C9F7B6}" srcOrd="1" destOrd="0" presId="urn:microsoft.com/office/officeart/2005/8/layout/orgChart1"/>
    <dgm:cxn modelId="{D80D811C-EAB5-49A5-88D8-A815756AD6F9}" type="presParOf" srcId="{8DCB7E89-C74F-49EA-AA79-122220582D40}" destId="{6DECDD7E-48D0-4B2D-B4C7-DC530BE1DDF4}" srcOrd="1" destOrd="0" presId="urn:microsoft.com/office/officeart/2005/8/layout/orgChart1"/>
    <dgm:cxn modelId="{114E80D6-947C-4758-B70B-403AC6BF4B6C}" type="presParOf" srcId="{8DCB7E89-C74F-49EA-AA79-122220582D40}" destId="{3CFF6BB1-E392-46D6-B214-B3406E0B4D96}" srcOrd="2" destOrd="0" presId="urn:microsoft.com/office/officeart/2005/8/layout/orgChart1"/>
    <dgm:cxn modelId="{82B40A6D-BFD5-42E6-B5FA-33E8CD79B386}" type="presParOf" srcId="{67579252-09DE-4458-8316-D43A20D9A047}" destId="{09090BB6-B098-49A4-811B-EA4549CA624E}" srcOrd="4" destOrd="0" presId="urn:microsoft.com/office/officeart/2005/8/layout/orgChart1"/>
    <dgm:cxn modelId="{D81A4731-E199-42CC-B4C9-1123B9983B1F}" type="presParOf" srcId="{67579252-09DE-4458-8316-D43A20D9A047}" destId="{A6709682-8013-4598-A366-338DEBCC11A3}" srcOrd="5" destOrd="0" presId="urn:microsoft.com/office/officeart/2005/8/layout/orgChart1"/>
    <dgm:cxn modelId="{09E133AC-5101-47B0-ABA7-7AF9ECD87577}" type="presParOf" srcId="{A6709682-8013-4598-A366-338DEBCC11A3}" destId="{7CC00C95-15BD-4E91-9E32-6EEEFBF87AF3}" srcOrd="0" destOrd="0" presId="urn:microsoft.com/office/officeart/2005/8/layout/orgChart1"/>
    <dgm:cxn modelId="{695D4B67-57B6-48E3-8841-F0DC61E04B0D}" type="presParOf" srcId="{7CC00C95-15BD-4E91-9E32-6EEEFBF87AF3}" destId="{8A44A843-94AB-4034-B684-923032E7DEAF}" srcOrd="0" destOrd="0" presId="urn:microsoft.com/office/officeart/2005/8/layout/orgChart1"/>
    <dgm:cxn modelId="{AEA92F44-0B51-4D3B-9266-B05C4EAC07CD}" type="presParOf" srcId="{7CC00C95-15BD-4E91-9E32-6EEEFBF87AF3}" destId="{790954E1-FE8D-4FEF-AC97-0D7E440E8C9C}" srcOrd="1" destOrd="0" presId="urn:microsoft.com/office/officeart/2005/8/layout/orgChart1"/>
    <dgm:cxn modelId="{97AED286-A9AA-4412-B774-8C5B6565B5A8}" type="presParOf" srcId="{A6709682-8013-4598-A366-338DEBCC11A3}" destId="{ED9C9F97-6103-4786-932F-2C1704220B29}" srcOrd="1" destOrd="0" presId="urn:microsoft.com/office/officeart/2005/8/layout/orgChart1"/>
    <dgm:cxn modelId="{648790E9-ABE7-4FBE-ACE9-C4952F8A7A47}" type="presParOf" srcId="{A6709682-8013-4598-A366-338DEBCC11A3}" destId="{8C28FEA6-198E-449E-95B6-78354D80041B}" srcOrd="2" destOrd="0" presId="urn:microsoft.com/office/officeart/2005/8/layout/orgChart1"/>
    <dgm:cxn modelId="{127C699F-B4DA-437A-A62B-F50DE0BD8795}" type="presParOf" srcId="{4EE6215F-1DA6-439F-9CC3-EBE840D79612}" destId="{44626B05-C354-4FAF-B14E-5C80B1FF086E}" srcOrd="2" destOrd="0" presId="urn:microsoft.com/office/officeart/2005/8/layout/orgChart1"/>
    <dgm:cxn modelId="{836E2CD3-7D04-4DC1-8429-BAEF5CDC9B0F}" type="presParOf" srcId="{8197EDE2-76D1-4B72-B4E8-A6F6EF1624A6}" destId="{9BFCE735-246A-45F5-ABE4-23850B16E4B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090BB6-B098-49A4-811B-EA4549CA624E}">
      <dsp:nvSpPr>
        <dsp:cNvPr id="0" name=""/>
        <dsp:cNvSpPr/>
      </dsp:nvSpPr>
      <dsp:spPr>
        <a:xfrm>
          <a:off x="4723612" y="1290070"/>
          <a:ext cx="203026" cy="1564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4712"/>
              </a:lnTo>
              <a:lnTo>
                <a:pt x="203026" y="1564712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432B89-F23A-48E9-8B9F-F2F1ACC9E3B0}">
      <dsp:nvSpPr>
        <dsp:cNvPr id="0" name=""/>
        <dsp:cNvSpPr/>
      </dsp:nvSpPr>
      <dsp:spPr>
        <a:xfrm>
          <a:off x="4723612" y="1290070"/>
          <a:ext cx="203026" cy="981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1116"/>
              </a:lnTo>
              <a:lnTo>
                <a:pt x="203026" y="981116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4DD71A-64C3-4911-A4D3-C15104284E78}">
      <dsp:nvSpPr>
        <dsp:cNvPr id="0" name=""/>
        <dsp:cNvSpPr/>
      </dsp:nvSpPr>
      <dsp:spPr>
        <a:xfrm>
          <a:off x="4723612" y="1290070"/>
          <a:ext cx="203026" cy="3828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876"/>
              </a:lnTo>
              <a:lnTo>
                <a:pt x="203026" y="382876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05839-FCFF-4C8D-9748-F346E4BD9767}">
      <dsp:nvSpPr>
        <dsp:cNvPr id="0" name=""/>
        <dsp:cNvSpPr/>
      </dsp:nvSpPr>
      <dsp:spPr>
        <a:xfrm>
          <a:off x="2971800" y="651172"/>
          <a:ext cx="2293215" cy="174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418"/>
              </a:lnTo>
              <a:lnTo>
                <a:pt x="2293215" y="87418"/>
              </a:lnTo>
              <a:lnTo>
                <a:pt x="2293215" y="174836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22806F-365F-4C5D-9F9B-5397EC0B3FAC}">
      <dsp:nvSpPr>
        <dsp:cNvPr id="0" name=""/>
        <dsp:cNvSpPr/>
      </dsp:nvSpPr>
      <dsp:spPr>
        <a:xfrm>
          <a:off x="3195268" y="1290070"/>
          <a:ext cx="203026" cy="2746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46547"/>
              </a:lnTo>
              <a:lnTo>
                <a:pt x="203026" y="2746547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7C73AD-E1B3-4642-92C6-0E3FE9F361DB}">
      <dsp:nvSpPr>
        <dsp:cNvPr id="0" name=""/>
        <dsp:cNvSpPr/>
      </dsp:nvSpPr>
      <dsp:spPr>
        <a:xfrm>
          <a:off x="3195268" y="1290070"/>
          <a:ext cx="203026" cy="2155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5629"/>
              </a:lnTo>
              <a:lnTo>
                <a:pt x="203026" y="2155629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717B7F-C6CE-41EE-BC0F-EC4E47F27345}">
      <dsp:nvSpPr>
        <dsp:cNvPr id="0" name=""/>
        <dsp:cNvSpPr/>
      </dsp:nvSpPr>
      <dsp:spPr>
        <a:xfrm>
          <a:off x="3195268" y="1290070"/>
          <a:ext cx="203026" cy="1564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4712"/>
              </a:lnTo>
              <a:lnTo>
                <a:pt x="203026" y="1564712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EA3072-1902-4DA6-BFF8-F820692C3BDB}">
      <dsp:nvSpPr>
        <dsp:cNvPr id="0" name=""/>
        <dsp:cNvSpPr/>
      </dsp:nvSpPr>
      <dsp:spPr>
        <a:xfrm>
          <a:off x="3195268" y="1290070"/>
          <a:ext cx="203026" cy="973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3794"/>
              </a:lnTo>
              <a:lnTo>
                <a:pt x="203026" y="973794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8B9D42-6431-4EEE-90CA-73CD3D59B626}">
      <dsp:nvSpPr>
        <dsp:cNvPr id="0" name=""/>
        <dsp:cNvSpPr/>
      </dsp:nvSpPr>
      <dsp:spPr>
        <a:xfrm>
          <a:off x="3195268" y="1290070"/>
          <a:ext cx="203026" cy="3828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876"/>
              </a:lnTo>
              <a:lnTo>
                <a:pt x="203026" y="382876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B7BFE0-B1B5-4038-8A20-13DAE83FD48E}">
      <dsp:nvSpPr>
        <dsp:cNvPr id="0" name=""/>
        <dsp:cNvSpPr/>
      </dsp:nvSpPr>
      <dsp:spPr>
        <a:xfrm>
          <a:off x="2971800" y="651172"/>
          <a:ext cx="764871" cy="174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418"/>
              </a:lnTo>
              <a:lnTo>
                <a:pt x="764871" y="87418"/>
              </a:lnTo>
              <a:lnTo>
                <a:pt x="764871" y="174836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E6E26E-0B31-461E-AF71-F9971666AA89}">
      <dsp:nvSpPr>
        <dsp:cNvPr id="0" name=""/>
        <dsp:cNvSpPr/>
      </dsp:nvSpPr>
      <dsp:spPr>
        <a:xfrm>
          <a:off x="1666924" y="1290070"/>
          <a:ext cx="203026" cy="216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5428"/>
              </a:lnTo>
              <a:lnTo>
                <a:pt x="203026" y="2165428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2D92CB-5AAD-4999-A34E-D105F24FA9CD}">
      <dsp:nvSpPr>
        <dsp:cNvPr id="0" name=""/>
        <dsp:cNvSpPr/>
      </dsp:nvSpPr>
      <dsp:spPr>
        <a:xfrm>
          <a:off x="1666924" y="1290070"/>
          <a:ext cx="203026" cy="1571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1528"/>
              </a:lnTo>
              <a:lnTo>
                <a:pt x="203026" y="1571528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7F9CEF-C05E-48E0-B57D-F8D582BFA1B1}">
      <dsp:nvSpPr>
        <dsp:cNvPr id="0" name=""/>
        <dsp:cNvSpPr/>
      </dsp:nvSpPr>
      <dsp:spPr>
        <a:xfrm>
          <a:off x="1666924" y="1290070"/>
          <a:ext cx="203026" cy="9778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7884"/>
              </a:lnTo>
              <a:lnTo>
                <a:pt x="203026" y="977884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782CAF-855C-403C-BDAE-DEBF4814E31A}">
      <dsp:nvSpPr>
        <dsp:cNvPr id="0" name=""/>
        <dsp:cNvSpPr/>
      </dsp:nvSpPr>
      <dsp:spPr>
        <a:xfrm>
          <a:off x="1666924" y="1290070"/>
          <a:ext cx="203026" cy="384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240"/>
              </a:lnTo>
              <a:lnTo>
                <a:pt x="203026" y="384240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8E6697-635F-4BA5-B278-97FC40A8D976}">
      <dsp:nvSpPr>
        <dsp:cNvPr id="0" name=""/>
        <dsp:cNvSpPr/>
      </dsp:nvSpPr>
      <dsp:spPr>
        <a:xfrm>
          <a:off x="2208327" y="651172"/>
          <a:ext cx="763472" cy="174836"/>
        </a:xfrm>
        <a:custGeom>
          <a:avLst/>
          <a:gdLst/>
          <a:ahLst/>
          <a:cxnLst/>
          <a:rect l="0" t="0" r="0" b="0"/>
          <a:pathLst>
            <a:path>
              <a:moveTo>
                <a:pt x="763472" y="0"/>
              </a:moveTo>
              <a:lnTo>
                <a:pt x="763472" y="87418"/>
              </a:lnTo>
              <a:lnTo>
                <a:pt x="0" y="87418"/>
              </a:lnTo>
              <a:lnTo>
                <a:pt x="0" y="174836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60C428-394F-4725-9656-8D2B833A69F6}">
      <dsp:nvSpPr>
        <dsp:cNvPr id="0" name=""/>
        <dsp:cNvSpPr/>
      </dsp:nvSpPr>
      <dsp:spPr>
        <a:xfrm>
          <a:off x="137321" y="1294566"/>
          <a:ext cx="203235" cy="27542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54264"/>
              </a:lnTo>
              <a:lnTo>
                <a:pt x="203235" y="2754264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49908F-74BC-484C-B3F4-42A77238EB26}">
      <dsp:nvSpPr>
        <dsp:cNvPr id="0" name=""/>
        <dsp:cNvSpPr/>
      </dsp:nvSpPr>
      <dsp:spPr>
        <a:xfrm>
          <a:off x="137321" y="1294566"/>
          <a:ext cx="203235" cy="2161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1632"/>
              </a:lnTo>
              <a:lnTo>
                <a:pt x="203235" y="2161632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9FBFD3-76D9-403A-A9DF-D7938B55FFEA}">
      <dsp:nvSpPr>
        <dsp:cNvPr id="0" name=""/>
        <dsp:cNvSpPr/>
      </dsp:nvSpPr>
      <dsp:spPr>
        <a:xfrm>
          <a:off x="137321" y="1294566"/>
          <a:ext cx="203235" cy="1568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8999"/>
              </a:lnTo>
              <a:lnTo>
                <a:pt x="203235" y="1568999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285423-A50A-4BD9-B1D2-7DA001856375}">
      <dsp:nvSpPr>
        <dsp:cNvPr id="0" name=""/>
        <dsp:cNvSpPr/>
      </dsp:nvSpPr>
      <dsp:spPr>
        <a:xfrm>
          <a:off x="137321" y="1294566"/>
          <a:ext cx="203235" cy="976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6367"/>
              </a:lnTo>
              <a:lnTo>
                <a:pt x="203235" y="976367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9DDBD3-ADCB-4B87-A557-87168615CF6A}">
      <dsp:nvSpPr>
        <dsp:cNvPr id="0" name=""/>
        <dsp:cNvSpPr/>
      </dsp:nvSpPr>
      <dsp:spPr>
        <a:xfrm>
          <a:off x="137321" y="1294566"/>
          <a:ext cx="203235" cy="3837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3734"/>
              </a:lnTo>
              <a:lnTo>
                <a:pt x="203235" y="383734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1AA9FE-6F7A-46F2-9B15-AB004D04C39F}">
      <dsp:nvSpPr>
        <dsp:cNvPr id="0" name=""/>
        <dsp:cNvSpPr/>
      </dsp:nvSpPr>
      <dsp:spPr>
        <a:xfrm>
          <a:off x="679283" y="651172"/>
          <a:ext cx="2292516" cy="174836"/>
        </a:xfrm>
        <a:custGeom>
          <a:avLst/>
          <a:gdLst/>
          <a:ahLst/>
          <a:cxnLst/>
          <a:rect l="0" t="0" r="0" b="0"/>
          <a:pathLst>
            <a:path>
              <a:moveTo>
                <a:pt x="2292516" y="0"/>
              </a:moveTo>
              <a:lnTo>
                <a:pt x="2292516" y="87418"/>
              </a:lnTo>
              <a:lnTo>
                <a:pt x="0" y="87418"/>
              </a:lnTo>
              <a:lnTo>
                <a:pt x="0" y="174836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620799-F8FA-49F1-A21D-058619C23882}">
      <dsp:nvSpPr>
        <dsp:cNvPr id="0" name=""/>
        <dsp:cNvSpPr/>
      </dsp:nvSpPr>
      <dsp:spPr>
        <a:xfrm>
          <a:off x="1502650" y="234895"/>
          <a:ext cx="2938298" cy="416276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000" b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GLAZBENA WEB APLIKACIJA "DO, RE, MI"</a:t>
          </a:r>
        </a:p>
      </dsp:txBody>
      <dsp:txXfrm>
        <a:off x="1502650" y="234895"/>
        <a:ext cx="2938298" cy="416276"/>
      </dsp:txXfrm>
    </dsp:sp>
    <dsp:sp modelId="{D1D91242-6B5D-4CCC-A68B-8832ECE486C4}">
      <dsp:nvSpPr>
        <dsp:cNvPr id="0" name=""/>
        <dsp:cNvSpPr/>
      </dsp:nvSpPr>
      <dsp:spPr>
        <a:xfrm>
          <a:off x="1830" y="826008"/>
          <a:ext cx="1354906" cy="46855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PLANIRANJE PROJEKTA</a:t>
          </a:r>
        </a:p>
      </dsp:txBody>
      <dsp:txXfrm>
        <a:off x="1830" y="826008"/>
        <a:ext cx="1354906" cy="468557"/>
      </dsp:txXfrm>
    </dsp:sp>
    <dsp:sp modelId="{8CA49DEF-86CA-4BCC-8188-F8244FE40203}">
      <dsp:nvSpPr>
        <dsp:cNvPr id="0" name=""/>
        <dsp:cNvSpPr/>
      </dsp:nvSpPr>
      <dsp:spPr>
        <a:xfrm>
          <a:off x="340557" y="1469402"/>
          <a:ext cx="976161" cy="417796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ISTRAŽIVANJE GLAZBENIH TEMA</a:t>
          </a:r>
        </a:p>
      </dsp:txBody>
      <dsp:txXfrm>
        <a:off x="340557" y="1469402"/>
        <a:ext cx="976161" cy="417796"/>
      </dsp:txXfrm>
    </dsp:sp>
    <dsp:sp modelId="{BCDEE37D-50AD-4A88-BB35-285068456034}">
      <dsp:nvSpPr>
        <dsp:cNvPr id="0" name=""/>
        <dsp:cNvSpPr/>
      </dsp:nvSpPr>
      <dsp:spPr>
        <a:xfrm>
          <a:off x="340557" y="2062035"/>
          <a:ext cx="976161" cy="417796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SAKUPLJANJE SADRŽAJA</a:t>
          </a:r>
        </a:p>
      </dsp:txBody>
      <dsp:txXfrm>
        <a:off x="340557" y="2062035"/>
        <a:ext cx="976161" cy="417796"/>
      </dsp:txXfrm>
    </dsp:sp>
    <dsp:sp modelId="{B238E1C6-5C15-4EC1-81C0-55510535C2A4}">
      <dsp:nvSpPr>
        <dsp:cNvPr id="0" name=""/>
        <dsp:cNvSpPr/>
      </dsp:nvSpPr>
      <dsp:spPr>
        <a:xfrm>
          <a:off x="340557" y="2654667"/>
          <a:ext cx="976161" cy="417796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ISTRAŽIVANJE POSTOJEĆIH APLIKACIJA</a:t>
          </a:r>
        </a:p>
      </dsp:txBody>
      <dsp:txXfrm>
        <a:off x="340557" y="2654667"/>
        <a:ext cx="976161" cy="417796"/>
      </dsp:txXfrm>
    </dsp:sp>
    <dsp:sp modelId="{6D603E02-88EE-40B4-B838-509AAE8CFAD5}">
      <dsp:nvSpPr>
        <dsp:cNvPr id="0" name=""/>
        <dsp:cNvSpPr/>
      </dsp:nvSpPr>
      <dsp:spPr>
        <a:xfrm>
          <a:off x="340557" y="3247300"/>
          <a:ext cx="976161" cy="417796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OPĆI KONCEPT WEB APLIKACIJE</a:t>
          </a:r>
        </a:p>
      </dsp:txBody>
      <dsp:txXfrm>
        <a:off x="340557" y="3247300"/>
        <a:ext cx="976161" cy="417796"/>
      </dsp:txXfrm>
    </dsp:sp>
    <dsp:sp modelId="{89CA1284-9B88-489B-8B36-C81233F39CF2}">
      <dsp:nvSpPr>
        <dsp:cNvPr id="0" name=""/>
        <dsp:cNvSpPr/>
      </dsp:nvSpPr>
      <dsp:spPr>
        <a:xfrm>
          <a:off x="340557" y="3839932"/>
          <a:ext cx="976161" cy="417796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PROJEKTNA</a:t>
          </a:r>
          <a:r>
            <a:rPr lang="hr-HR" sz="800" kern="1200" baseline="0">
              <a:latin typeface="Arial" panose="020B0604020202020204" pitchFamily="34" charset="0"/>
              <a:cs typeface="Arial" panose="020B0604020202020204" pitchFamily="34" charset="0"/>
            </a:rPr>
            <a:t> DOKUMENTACIJA V1.0</a:t>
          </a:r>
          <a:endParaRPr lang="hr-HR" sz="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40557" y="3839932"/>
        <a:ext cx="976161" cy="417796"/>
      </dsp:txXfrm>
    </dsp:sp>
    <dsp:sp modelId="{38762342-ACE5-4DC9-B0EA-6F6401D35FDE}">
      <dsp:nvSpPr>
        <dsp:cNvPr id="0" name=""/>
        <dsp:cNvSpPr/>
      </dsp:nvSpPr>
      <dsp:spPr>
        <a:xfrm>
          <a:off x="1531573" y="826008"/>
          <a:ext cx="1353507" cy="464061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IZRADA WEB APLIKACIJE</a:t>
          </a:r>
        </a:p>
      </dsp:txBody>
      <dsp:txXfrm>
        <a:off x="1531573" y="826008"/>
        <a:ext cx="1353507" cy="464061"/>
      </dsp:txXfrm>
    </dsp:sp>
    <dsp:sp modelId="{7422C3ED-6917-441C-9293-CD0E283085FB}">
      <dsp:nvSpPr>
        <dsp:cNvPr id="0" name=""/>
        <dsp:cNvSpPr/>
      </dsp:nvSpPr>
      <dsp:spPr>
        <a:xfrm>
          <a:off x="1869950" y="1464906"/>
          <a:ext cx="1041150" cy="41880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OSNOVA APLIKACIJSKOG SUČELJA</a:t>
          </a:r>
        </a:p>
      </dsp:txBody>
      <dsp:txXfrm>
        <a:off x="1869950" y="1464906"/>
        <a:ext cx="1041150" cy="418807"/>
      </dsp:txXfrm>
    </dsp:sp>
    <dsp:sp modelId="{ACDFD64D-1D2C-4A68-842C-2DFC1538690D}">
      <dsp:nvSpPr>
        <dsp:cNvPr id="0" name=""/>
        <dsp:cNvSpPr/>
      </dsp:nvSpPr>
      <dsp:spPr>
        <a:xfrm>
          <a:off x="1869950" y="2058550"/>
          <a:ext cx="1041150" cy="41880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POVEZIVANJE SADRŽAJA</a:t>
          </a:r>
        </a:p>
      </dsp:txBody>
      <dsp:txXfrm>
        <a:off x="1869950" y="2058550"/>
        <a:ext cx="1041150" cy="418807"/>
      </dsp:txXfrm>
    </dsp:sp>
    <dsp:sp modelId="{E960E634-3D48-4364-AB78-B5A722F18CE4}">
      <dsp:nvSpPr>
        <dsp:cNvPr id="0" name=""/>
        <dsp:cNvSpPr/>
      </dsp:nvSpPr>
      <dsp:spPr>
        <a:xfrm>
          <a:off x="1869950" y="2652194"/>
          <a:ext cx="1041150" cy="41880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FUNKCIONALNOSTI WEB APLIKACIJE</a:t>
          </a:r>
        </a:p>
      </dsp:txBody>
      <dsp:txXfrm>
        <a:off x="1869950" y="2652194"/>
        <a:ext cx="1041150" cy="418807"/>
      </dsp:txXfrm>
    </dsp:sp>
    <dsp:sp modelId="{8247C314-D394-4C07-AA8A-AB9E20917B3D}">
      <dsp:nvSpPr>
        <dsp:cNvPr id="0" name=""/>
        <dsp:cNvSpPr/>
      </dsp:nvSpPr>
      <dsp:spPr>
        <a:xfrm>
          <a:off x="1869950" y="3245839"/>
          <a:ext cx="1042415" cy="419319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DIZAJN WEB APLIKACIJE</a:t>
          </a:r>
        </a:p>
      </dsp:txBody>
      <dsp:txXfrm>
        <a:off x="1869950" y="3245839"/>
        <a:ext cx="1042415" cy="419319"/>
      </dsp:txXfrm>
    </dsp:sp>
    <dsp:sp modelId="{686C6C07-0C10-41BC-8DD9-15388BEEC2A9}">
      <dsp:nvSpPr>
        <dsp:cNvPr id="0" name=""/>
        <dsp:cNvSpPr/>
      </dsp:nvSpPr>
      <dsp:spPr>
        <a:xfrm>
          <a:off x="3059917" y="826008"/>
          <a:ext cx="1353507" cy="464061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ISPITIVANJE</a:t>
          </a:r>
        </a:p>
      </dsp:txBody>
      <dsp:txXfrm>
        <a:off x="3059917" y="826008"/>
        <a:ext cx="1353507" cy="464061"/>
      </dsp:txXfrm>
    </dsp:sp>
    <dsp:sp modelId="{7EC90844-8E06-4598-9BEB-AD7F5E61683E}">
      <dsp:nvSpPr>
        <dsp:cNvPr id="0" name=""/>
        <dsp:cNvSpPr/>
      </dsp:nvSpPr>
      <dsp:spPr>
        <a:xfrm>
          <a:off x="3398294" y="1464906"/>
          <a:ext cx="995751" cy="41608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INTERNO ISPITIVANJE</a:t>
          </a:r>
        </a:p>
      </dsp:txBody>
      <dsp:txXfrm>
        <a:off x="3398294" y="1464906"/>
        <a:ext cx="995751" cy="416081"/>
      </dsp:txXfrm>
    </dsp:sp>
    <dsp:sp modelId="{EA114901-C04A-4A18-B4A6-5B24A59248FD}">
      <dsp:nvSpPr>
        <dsp:cNvPr id="0" name=""/>
        <dsp:cNvSpPr/>
      </dsp:nvSpPr>
      <dsp:spPr>
        <a:xfrm>
          <a:off x="3398294" y="2055824"/>
          <a:ext cx="995751" cy="41608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ISPRAVLJANJE</a:t>
          </a:r>
          <a:r>
            <a:rPr lang="hr-HR" sz="800" kern="1200" baseline="0">
              <a:latin typeface="Arial" panose="020B0604020202020204" pitchFamily="34" charset="0"/>
              <a:cs typeface="Arial" panose="020B0604020202020204" pitchFamily="34" charset="0"/>
            </a:rPr>
            <a:t> POGREŠAKA</a:t>
          </a:r>
          <a:endParaRPr lang="hr-HR" sz="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398294" y="2055824"/>
        <a:ext cx="995751" cy="416081"/>
      </dsp:txXfrm>
    </dsp:sp>
    <dsp:sp modelId="{AE428613-F63E-4EB1-ACED-C036373BF245}">
      <dsp:nvSpPr>
        <dsp:cNvPr id="0" name=""/>
        <dsp:cNvSpPr/>
      </dsp:nvSpPr>
      <dsp:spPr>
        <a:xfrm>
          <a:off x="3398294" y="2646741"/>
          <a:ext cx="995751" cy="41608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OPTIMIZACIJA</a:t>
          </a:r>
        </a:p>
      </dsp:txBody>
      <dsp:txXfrm>
        <a:off x="3398294" y="2646741"/>
        <a:ext cx="995751" cy="416081"/>
      </dsp:txXfrm>
    </dsp:sp>
    <dsp:sp modelId="{AE6983C3-9364-47A1-8277-3E087027E540}">
      <dsp:nvSpPr>
        <dsp:cNvPr id="0" name=""/>
        <dsp:cNvSpPr/>
      </dsp:nvSpPr>
      <dsp:spPr>
        <a:xfrm>
          <a:off x="3398294" y="3237659"/>
          <a:ext cx="995751" cy="41608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 baseline="0">
              <a:latin typeface="Arial" panose="020B0604020202020204" pitchFamily="34" charset="0"/>
              <a:cs typeface="Arial" panose="020B0604020202020204" pitchFamily="34" charset="0"/>
            </a:rPr>
            <a:t>VANJSKO ISPITIVANJE</a:t>
          </a:r>
          <a:endParaRPr lang="hr-HR" sz="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398294" y="3237659"/>
        <a:ext cx="995751" cy="416081"/>
      </dsp:txXfrm>
    </dsp:sp>
    <dsp:sp modelId="{08175D46-08C1-4F81-82AC-553CB1487358}">
      <dsp:nvSpPr>
        <dsp:cNvPr id="0" name=""/>
        <dsp:cNvSpPr/>
      </dsp:nvSpPr>
      <dsp:spPr>
        <a:xfrm>
          <a:off x="3398294" y="3828576"/>
          <a:ext cx="995751" cy="41608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OBRADA</a:t>
          </a:r>
          <a:r>
            <a:rPr lang="hr-HR" sz="800" kern="1200" baseline="0">
              <a:latin typeface="Arial" panose="020B0604020202020204" pitchFamily="34" charset="0"/>
              <a:cs typeface="Arial" panose="020B0604020202020204" pitchFamily="34" charset="0"/>
            </a:rPr>
            <a:t> POVRATNIH INFORMACIJA</a:t>
          </a:r>
          <a:endParaRPr lang="hr-HR" sz="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398294" y="3828576"/>
        <a:ext cx="995751" cy="416081"/>
      </dsp:txXfrm>
    </dsp:sp>
    <dsp:sp modelId="{F8394F7C-4AC0-4A3B-A632-B956E9339F02}">
      <dsp:nvSpPr>
        <dsp:cNvPr id="0" name=""/>
        <dsp:cNvSpPr/>
      </dsp:nvSpPr>
      <dsp:spPr>
        <a:xfrm>
          <a:off x="4588261" y="826008"/>
          <a:ext cx="1353507" cy="464061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ZAVRŠETAK PROJEKTA</a:t>
          </a:r>
        </a:p>
      </dsp:txBody>
      <dsp:txXfrm>
        <a:off x="4588261" y="826008"/>
        <a:ext cx="1353507" cy="464061"/>
      </dsp:txXfrm>
    </dsp:sp>
    <dsp:sp modelId="{60DBD954-0792-448B-A5FE-450A48484477}">
      <dsp:nvSpPr>
        <dsp:cNvPr id="0" name=""/>
        <dsp:cNvSpPr/>
      </dsp:nvSpPr>
      <dsp:spPr>
        <a:xfrm>
          <a:off x="4926638" y="1464906"/>
          <a:ext cx="889067" cy="41608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GOTOV PROIZVOD</a:t>
          </a:r>
        </a:p>
      </dsp:txBody>
      <dsp:txXfrm>
        <a:off x="4926638" y="1464906"/>
        <a:ext cx="889067" cy="416081"/>
      </dsp:txXfrm>
    </dsp:sp>
    <dsp:sp modelId="{508EEEEA-29D7-41FF-8684-8EFEC1F749AB}">
      <dsp:nvSpPr>
        <dsp:cNvPr id="0" name=""/>
        <dsp:cNvSpPr/>
      </dsp:nvSpPr>
      <dsp:spPr>
        <a:xfrm>
          <a:off x="4926638" y="2063146"/>
          <a:ext cx="889067" cy="41608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TEHNIČKA DOKUMENTACIJA</a:t>
          </a:r>
        </a:p>
      </dsp:txBody>
      <dsp:txXfrm>
        <a:off x="4926638" y="2063146"/>
        <a:ext cx="889067" cy="416081"/>
      </dsp:txXfrm>
    </dsp:sp>
    <dsp:sp modelId="{8A44A843-94AB-4034-B684-923032E7DEAF}">
      <dsp:nvSpPr>
        <dsp:cNvPr id="0" name=""/>
        <dsp:cNvSpPr/>
      </dsp:nvSpPr>
      <dsp:spPr>
        <a:xfrm>
          <a:off x="4926638" y="2646741"/>
          <a:ext cx="889067" cy="41608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PROJEKTNA DOKUMENTACIJA V2.0</a:t>
          </a:r>
        </a:p>
      </dsp:txBody>
      <dsp:txXfrm>
        <a:off x="4926638" y="2646741"/>
        <a:ext cx="889067" cy="4160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F8526-1322-4AAD-9ECE-74FF737D9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Development Case.dot</Template>
  <TotalTime>457</TotalTime>
  <Pages>9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Case</vt:lpstr>
    </vt:vector>
  </TitlesOfParts>
  <Company>&lt;Company Name&gt;</Company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Projekt - FER 2</dc:creator>
  <cp:keywords/>
  <dc:description/>
  <cp:lastModifiedBy>Dominik Đurinić</cp:lastModifiedBy>
  <cp:revision>134</cp:revision>
  <cp:lastPrinted>2007-10-08T18:07:00Z</cp:lastPrinted>
  <dcterms:created xsi:type="dcterms:W3CDTF">2022-11-05T10:22:00Z</dcterms:created>
  <dcterms:modified xsi:type="dcterms:W3CDTF">2022-12-06T15:20:00Z</dcterms:modified>
</cp:coreProperties>
</file>